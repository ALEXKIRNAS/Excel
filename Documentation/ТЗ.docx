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778" w:rsidRPr="00545983" w:rsidRDefault="00967778" w:rsidP="00967778">
      <w:pPr>
        <w:pStyle w:val="affd"/>
        <w:spacing w:after="240"/>
      </w:pPr>
      <w:r w:rsidRPr="00545983">
        <w:t>Зміст</w:t>
      </w:r>
    </w:p>
    <w:p w:rsidR="006C00D2" w:rsidRPr="00545983" w:rsidRDefault="0096777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r w:rsidRPr="00545983">
        <w:rPr>
          <w:rFonts w:eastAsiaTheme="minorEastAsia"/>
          <w:lang w:eastAsia="uk-UA"/>
        </w:rPr>
        <w:fldChar w:fldCharType="begin"/>
      </w:r>
      <w:r w:rsidRPr="00545983">
        <w:instrText xml:space="preserve"> TOC \o "1-4" \h \z \u </w:instrText>
      </w:r>
      <w:r w:rsidRPr="00545983">
        <w:rPr>
          <w:rFonts w:eastAsiaTheme="minorEastAsia"/>
          <w:lang w:eastAsia="uk-UA"/>
        </w:rPr>
        <w:fldChar w:fldCharType="separate"/>
      </w:r>
      <w:hyperlink w:anchor="_Toc466229370" w:history="1">
        <w:r w:rsidR="006C00D2" w:rsidRPr="00545983">
          <w:rPr>
            <w:rStyle w:val="af0"/>
          </w:rPr>
          <w:t>1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Найменування та область застосування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_Toc466229370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4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395AC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1" w:history="1">
        <w:r w:rsidR="006C00D2" w:rsidRPr="00545983">
          <w:rPr>
            <w:rStyle w:val="af0"/>
          </w:rPr>
          <w:t>2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Підстави для розробки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_Toc466229371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5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395ACC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2" w:history="1">
        <w:r w:rsidR="006C00D2" w:rsidRPr="00545983">
          <w:rPr>
            <w:rStyle w:val="af0"/>
            <w:lang w:val="uk-UA"/>
          </w:rPr>
          <w:t>2.1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Перелік документів, на підставі яких ведеться розробка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5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395ACC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3" w:history="1">
        <w:r w:rsidR="006C00D2" w:rsidRPr="00545983">
          <w:rPr>
            <w:rStyle w:val="af0"/>
            <w:lang w:val="uk-UA"/>
          </w:rPr>
          <w:t>2.2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Найменування і умовне позначення теми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_Toc466229373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5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395AC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4" w:history="1">
        <w:r w:rsidR="006C00D2" w:rsidRPr="00545983">
          <w:rPr>
            <w:rStyle w:val="af0"/>
          </w:rPr>
          <w:t>3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Призначення розробки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_Toc466229374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6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395ACC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5" w:history="1">
        <w:r w:rsidR="006C00D2" w:rsidRPr="00545983">
          <w:rPr>
            <w:rStyle w:val="af0"/>
            <w:lang w:val="uk-UA"/>
          </w:rPr>
          <w:t>3.1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Функціональне призначення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_Toc466229375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6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395ACC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6" w:history="1">
        <w:r w:rsidR="006C00D2" w:rsidRPr="00545983">
          <w:rPr>
            <w:rStyle w:val="af0"/>
            <w:lang w:val="uk-UA"/>
          </w:rPr>
          <w:t>3.2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Експлуатаційне призначення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_Toc466229376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6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395AC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77" w:history="1">
        <w:r w:rsidR="006C00D2" w:rsidRPr="00545983">
          <w:rPr>
            <w:rStyle w:val="af0"/>
          </w:rPr>
          <w:t>4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Вимоги до програмного забезпечення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_Toc466229377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7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395ACC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78" w:history="1">
        <w:r w:rsidR="006C00D2" w:rsidRPr="00545983">
          <w:rPr>
            <w:rStyle w:val="af0"/>
            <w:lang w:val="uk-UA"/>
          </w:rPr>
          <w:t>4.1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функціональних характеристик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_Toc466229378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7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395ACC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79" w:history="1">
        <w:r w:rsidR="006C00D2" w:rsidRPr="00545983">
          <w:rPr>
            <w:rStyle w:val="af0"/>
            <w:noProof/>
          </w:rPr>
          <w:t>4.1.1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складу виконуваних функцій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_Toc466229379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395ACC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0" w:history="1">
        <w:r w:rsidR="006C00D2" w:rsidRPr="00545983">
          <w:rPr>
            <w:rStyle w:val="af0"/>
            <w:noProof/>
          </w:rPr>
          <w:t>4.1.2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організації вхідних даних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_Toc466229380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395ACC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1" w:history="1">
        <w:r w:rsidR="006C00D2" w:rsidRPr="00545983">
          <w:rPr>
            <w:rStyle w:val="af0"/>
            <w:noProof/>
          </w:rPr>
          <w:t>4.1.3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організації вихідних даних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_Toc466229381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395ACC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82" w:history="1">
        <w:r w:rsidR="006C00D2" w:rsidRPr="00545983">
          <w:rPr>
            <w:rStyle w:val="af0"/>
            <w:lang w:val="uk-UA"/>
          </w:rPr>
          <w:t>4.2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надійності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_Toc466229382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7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395ACC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3" w:history="1">
        <w:r w:rsidR="006C00D2" w:rsidRPr="00545983">
          <w:rPr>
            <w:rStyle w:val="af0"/>
            <w:noProof/>
          </w:rPr>
          <w:t>4.2.1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надійного функціонування програми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_Toc466229383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7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395ACC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4" w:history="1">
        <w:r w:rsidR="006C00D2" w:rsidRPr="00545983">
          <w:rPr>
            <w:rStyle w:val="af0"/>
            <w:noProof/>
          </w:rPr>
          <w:t>4.2.2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Час відновлення після відмови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_Toc466229384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395ACC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5" w:history="1">
        <w:r w:rsidR="006C00D2" w:rsidRPr="00545983">
          <w:rPr>
            <w:rStyle w:val="af0"/>
            <w:noProof/>
          </w:rPr>
          <w:t>4.2.3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Відмови через некоректні дії користувача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_Toc466229385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395ACC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86" w:history="1">
        <w:r w:rsidR="006C00D2" w:rsidRPr="00545983">
          <w:rPr>
            <w:rStyle w:val="af0"/>
            <w:lang w:val="uk-UA"/>
          </w:rPr>
          <w:t>4.3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Умови експлуатації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_Toc466229386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8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395ACC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7" w:history="1">
        <w:r w:rsidR="006C00D2" w:rsidRPr="00545983">
          <w:rPr>
            <w:rStyle w:val="af0"/>
            <w:noProof/>
          </w:rPr>
          <w:t>4.3.1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Кліматичні умови експлуатації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_Toc466229387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395ACC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8" w:history="1">
        <w:r w:rsidR="006C00D2" w:rsidRPr="00545983">
          <w:rPr>
            <w:rStyle w:val="af0"/>
            <w:noProof/>
          </w:rPr>
          <w:t>4.3.2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видів обслуговування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_Toc466229388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8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395ACC">
      <w:pPr>
        <w:pStyle w:val="30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w:anchor="_Toc466229389" w:history="1">
        <w:r w:rsidR="006C00D2" w:rsidRPr="00545983">
          <w:rPr>
            <w:rStyle w:val="af0"/>
            <w:noProof/>
          </w:rPr>
          <w:t>4.3.3</w:t>
        </w:r>
        <w:r w:rsidR="006C00D2" w:rsidRPr="0054598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noProof/>
          </w:rPr>
          <w:t>Вимоги до кількості та кваліфікації персоналу</w:t>
        </w:r>
        <w:r w:rsidR="006C00D2" w:rsidRPr="00545983">
          <w:rPr>
            <w:noProof/>
            <w:webHidden/>
          </w:rPr>
          <w:tab/>
        </w:r>
        <w:r w:rsidR="006C00D2" w:rsidRPr="00545983">
          <w:rPr>
            <w:noProof/>
            <w:webHidden/>
          </w:rPr>
          <w:fldChar w:fldCharType="begin"/>
        </w:r>
        <w:r w:rsidR="006C00D2" w:rsidRPr="00545983">
          <w:rPr>
            <w:noProof/>
            <w:webHidden/>
          </w:rPr>
          <w:instrText xml:space="preserve"> PAGEREF _Toc466229389 \h </w:instrText>
        </w:r>
        <w:r w:rsidR="006C00D2" w:rsidRPr="00545983">
          <w:rPr>
            <w:noProof/>
            <w:webHidden/>
          </w:rPr>
        </w:r>
        <w:r w:rsidR="006C00D2" w:rsidRPr="00545983">
          <w:rPr>
            <w:noProof/>
            <w:webHidden/>
          </w:rPr>
          <w:fldChar w:fldCharType="separate"/>
        </w:r>
        <w:r w:rsidR="00BD7000">
          <w:rPr>
            <w:noProof/>
            <w:webHidden/>
          </w:rPr>
          <w:t>9</w:t>
        </w:r>
        <w:r w:rsidR="006C00D2" w:rsidRPr="00545983">
          <w:rPr>
            <w:noProof/>
            <w:webHidden/>
          </w:rPr>
          <w:fldChar w:fldCharType="end"/>
        </w:r>
      </w:hyperlink>
    </w:p>
    <w:p w:rsidR="006C00D2" w:rsidRPr="00545983" w:rsidRDefault="00395ACC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0" w:history="1">
        <w:r w:rsidR="006C00D2" w:rsidRPr="00545983">
          <w:rPr>
            <w:rStyle w:val="af0"/>
            <w:lang w:val="uk-UA"/>
          </w:rPr>
          <w:t>4.4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складу і параметрів технічних засобів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_Toc466229390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395ACC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1" w:history="1">
        <w:r w:rsidR="006C00D2" w:rsidRPr="00545983">
          <w:rPr>
            <w:rStyle w:val="af0"/>
            <w:lang w:val="uk-UA"/>
          </w:rPr>
          <w:t>4.5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інформаційної і програмної сумісності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_Toc466229391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395ACC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2" w:history="1">
        <w:r w:rsidR="006C00D2" w:rsidRPr="00545983">
          <w:rPr>
            <w:rStyle w:val="af0"/>
            <w:lang w:val="uk-UA"/>
          </w:rPr>
          <w:t>4.6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маркування та упаковки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395ACC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3" w:history="1">
        <w:r w:rsidR="006C00D2" w:rsidRPr="00545983">
          <w:rPr>
            <w:rStyle w:val="af0"/>
            <w:lang w:val="uk-UA"/>
          </w:rPr>
          <w:t>4.7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Вимоги до транспортування та зберігання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_Toc466229393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9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395AC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4" w:history="1">
        <w:r w:rsidR="006C00D2" w:rsidRPr="00545983">
          <w:rPr>
            <w:rStyle w:val="af0"/>
            <w:highlight w:val="red"/>
          </w:rPr>
          <w:t>5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  <w:highlight w:val="red"/>
          </w:rPr>
          <w:t>Вимоги до програмної документації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_Toc466229394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10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395ACC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5" w:history="1">
        <w:r w:rsidR="006C00D2" w:rsidRPr="00545983">
          <w:rPr>
            <w:rStyle w:val="af0"/>
            <w:highlight w:val="red"/>
            <w:lang w:val="uk-UA"/>
          </w:rPr>
          <w:t>5.1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highlight w:val="red"/>
            <w:lang w:val="uk-UA"/>
          </w:rPr>
          <w:t>Попередній склад програмної документації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_Toc466229395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10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395AC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6" w:history="1">
        <w:r w:rsidR="006C00D2" w:rsidRPr="00545983">
          <w:rPr>
            <w:rStyle w:val="af0"/>
          </w:rPr>
          <w:t>6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Техніко-економічні показники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_Toc466229396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11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395AC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397" w:history="1">
        <w:r w:rsidR="006C00D2" w:rsidRPr="00545983">
          <w:rPr>
            <w:rStyle w:val="af0"/>
          </w:rPr>
          <w:t>7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Стадії та етапи розробки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_Toc466229397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12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395ACC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8" w:history="1">
        <w:r w:rsidR="006C00D2" w:rsidRPr="00545983">
          <w:rPr>
            <w:rStyle w:val="af0"/>
            <w:lang w:val="uk-UA"/>
          </w:rPr>
          <w:t>7.1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Стадії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_Toc466229398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12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395ACC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399" w:history="1">
        <w:r w:rsidR="006C00D2" w:rsidRPr="00545983">
          <w:rPr>
            <w:rStyle w:val="af0"/>
            <w:lang w:val="uk-UA"/>
          </w:rPr>
          <w:t>7.2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Етапи розробки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_Toc466229399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12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395ACC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0" w:history="1">
        <w:r w:rsidR="006C00D2" w:rsidRPr="00545983">
          <w:rPr>
            <w:rStyle w:val="af0"/>
            <w:lang w:val="uk-UA"/>
          </w:rPr>
          <w:t>7.3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Зміст роботи по етапам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_Toc466229400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12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395AC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w:anchor="_Toc466229401" w:history="1">
        <w:r w:rsidR="006C00D2" w:rsidRPr="00545983">
          <w:rPr>
            <w:rStyle w:val="af0"/>
          </w:rPr>
          <w:t>8</w:t>
        </w:r>
        <w:r w:rsidR="006C00D2" w:rsidRPr="0054598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6C00D2" w:rsidRPr="00545983">
          <w:rPr>
            <w:rStyle w:val="af0"/>
          </w:rPr>
          <w:t>Порядок контролю і прийому</w:t>
        </w:r>
        <w:r w:rsidR="006C00D2" w:rsidRPr="00545983">
          <w:rPr>
            <w:webHidden/>
          </w:rPr>
          <w:tab/>
        </w:r>
        <w:r w:rsidR="006C00D2" w:rsidRPr="00545983">
          <w:rPr>
            <w:webHidden/>
          </w:rPr>
          <w:fldChar w:fldCharType="begin"/>
        </w:r>
        <w:r w:rsidR="006C00D2" w:rsidRPr="00545983">
          <w:rPr>
            <w:webHidden/>
          </w:rPr>
          <w:instrText xml:space="preserve"> PAGEREF _Toc466229401 \h </w:instrText>
        </w:r>
        <w:r w:rsidR="006C00D2" w:rsidRPr="00545983">
          <w:rPr>
            <w:webHidden/>
          </w:rPr>
        </w:r>
        <w:r w:rsidR="006C00D2" w:rsidRPr="00545983">
          <w:rPr>
            <w:webHidden/>
          </w:rPr>
          <w:fldChar w:fldCharType="separate"/>
        </w:r>
        <w:r w:rsidR="00BD7000">
          <w:rPr>
            <w:webHidden/>
          </w:rPr>
          <w:t>14</w:t>
        </w:r>
        <w:r w:rsidR="006C00D2" w:rsidRPr="00545983">
          <w:rPr>
            <w:webHidden/>
          </w:rPr>
          <w:fldChar w:fldCharType="end"/>
        </w:r>
      </w:hyperlink>
    </w:p>
    <w:p w:rsidR="006C00D2" w:rsidRPr="00545983" w:rsidRDefault="00395ACC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2" w:history="1">
        <w:r w:rsidR="006C00D2" w:rsidRPr="00545983">
          <w:rPr>
            <w:rStyle w:val="af0"/>
            <w:lang w:val="uk-UA"/>
          </w:rPr>
          <w:t>8.1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Види досліджень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_Toc466229402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14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6C00D2" w:rsidRPr="00545983" w:rsidRDefault="00395ACC">
      <w:pPr>
        <w:pStyle w:val="22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w:anchor="_Toc466229403" w:history="1">
        <w:r w:rsidR="006C00D2" w:rsidRPr="00545983">
          <w:rPr>
            <w:rStyle w:val="af0"/>
            <w:lang w:val="uk-UA"/>
          </w:rPr>
          <w:t>8.2</w:t>
        </w:r>
        <w:r w:rsidR="006C00D2" w:rsidRPr="00545983">
          <w:rPr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6C00D2" w:rsidRPr="00545983">
          <w:rPr>
            <w:rStyle w:val="af0"/>
            <w:lang w:val="uk-UA"/>
          </w:rPr>
          <w:t>Загальні вимоги до прийняття роботи</w:t>
        </w:r>
        <w:r w:rsidR="006C00D2" w:rsidRPr="00545983">
          <w:rPr>
            <w:webHidden/>
            <w:lang w:val="uk-UA"/>
          </w:rPr>
          <w:tab/>
        </w:r>
        <w:r w:rsidR="006C00D2" w:rsidRPr="00545983">
          <w:rPr>
            <w:webHidden/>
            <w:lang w:val="uk-UA"/>
          </w:rPr>
          <w:fldChar w:fldCharType="begin"/>
        </w:r>
        <w:r w:rsidR="006C00D2" w:rsidRPr="00545983">
          <w:rPr>
            <w:webHidden/>
            <w:lang w:val="uk-UA"/>
          </w:rPr>
          <w:instrText xml:space="preserve"> PAGEREF _Toc466229403 \h </w:instrText>
        </w:r>
        <w:r w:rsidR="006C00D2" w:rsidRPr="00545983">
          <w:rPr>
            <w:webHidden/>
            <w:lang w:val="uk-UA"/>
          </w:rPr>
        </w:r>
        <w:r w:rsidR="006C00D2" w:rsidRPr="00545983">
          <w:rPr>
            <w:webHidden/>
            <w:lang w:val="uk-UA"/>
          </w:rPr>
          <w:fldChar w:fldCharType="separate"/>
        </w:r>
        <w:r w:rsidR="00BD7000">
          <w:rPr>
            <w:webHidden/>
            <w:lang w:val="uk-UA"/>
          </w:rPr>
          <w:t>14</w:t>
        </w:r>
        <w:r w:rsidR="006C00D2" w:rsidRPr="00545983">
          <w:rPr>
            <w:webHidden/>
            <w:lang w:val="uk-UA"/>
          </w:rPr>
          <w:fldChar w:fldCharType="end"/>
        </w:r>
      </w:hyperlink>
    </w:p>
    <w:p w:rsidR="00967778" w:rsidRPr="00545983" w:rsidRDefault="00967778" w:rsidP="00967778">
      <w:pPr>
        <w:rPr>
          <w:b/>
          <w:bCs/>
          <w:caps/>
          <w:sz w:val="24"/>
        </w:rPr>
      </w:pPr>
      <w:r w:rsidRPr="00545983">
        <w:fldChar w:fldCharType="end"/>
      </w:r>
    </w:p>
    <w:p w:rsidR="00C439CE" w:rsidRPr="00545983" w:rsidRDefault="001446E4" w:rsidP="001446E4">
      <w:pPr>
        <w:pStyle w:val="1"/>
      </w:pPr>
      <w:bookmarkStart w:id="0" w:name="_Toc466229370"/>
      <w:r w:rsidRPr="00545983">
        <w:lastRenderedPageBreak/>
        <w:t>Найменування та область застосування</w:t>
      </w:r>
      <w:bookmarkEnd w:id="0"/>
    </w:p>
    <w:p w:rsidR="00C439CE" w:rsidRPr="00545983" w:rsidRDefault="00C439CE" w:rsidP="00C439CE">
      <w:pPr>
        <w:pStyle w:val="25"/>
      </w:pPr>
      <w:r w:rsidRPr="00545983">
        <w:t>Найменування – «</w:t>
      </w:r>
      <w:r w:rsidR="005020FC" w:rsidRPr="00545983">
        <w:t>Програма для роботи з електронними таблицями</w:t>
      </w:r>
      <w:r w:rsidRPr="00545983">
        <w:t>».</w:t>
      </w:r>
    </w:p>
    <w:p w:rsidR="002B2214" w:rsidRPr="00545983" w:rsidRDefault="00C439CE" w:rsidP="00C439CE">
      <w:pPr>
        <w:pStyle w:val="25"/>
      </w:pPr>
      <w:r w:rsidRPr="00545983">
        <w:t xml:space="preserve">Програма призначена </w:t>
      </w:r>
      <w:r w:rsidR="005020FC" w:rsidRPr="00545983">
        <w:t>для:</w:t>
      </w:r>
    </w:p>
    <w:p w:rsidR="005020FC" w:rsidRPr="00545983" w:rsidRDefault="005020FC" w:rsidP="00545983">
      <w:pPr>
        <w:pStyle w:val="25"/>
        <w:numPr>
          <w:ilvl w:val="0"/>
          <w:numId w:val="34"/>
        </w:numPr>
      </w:pPr>
      <w:r w:rsidRPr="00545983">
        <w:t xml:space="preserve">створення документів, що просто мають табличне представлення (наприклад, </w:t>
      </w:r>
      <w:proofErr w:type="spellStart"/>
      <w:r w:rsidRPr="00545983">
        <w:t>прайс-листи</w:t>
      </w:r>
      <w:proofErr w:type="spellEnd"/>
      <w:r w:rsidRPr="00545983">
        <w:t xml:space="preserve"> в магазинах, розклади);</w:t>
      </w:r>
    </w:p>
    <w:p w:rsidR="005020FC" w:rsidRPr="00545983" w:rsidRDefault="00545983" w:rsidP="00545983">
      <w:pPr>
        <w:pStyle w:val="25"/>
        <w:numPr>
          <w:ilvl w:val="0"/>
          <w:numId w:val="34"/>
        </w:numPr>
      </w:pPr>
      <w:r w:rsidRPr="00545983">
        <w:t>розрахунок інженерних та розрахункових задач</w:t>
      </w:r>
    </w:p>
    <w:p w:rsidR="00545983" w:rsidRPr="00545983" w:rsidRDefault="00545983" w:rsidP="00545983">
      <w:pPr>
        <w:pStyle w:val="25"/>
        <w:numPr>
          <w:ilvl w:val="0"/>
          <w:numId w:val="34"/>
        </w:numPr>
      </w:pPr>
      <w:r w:rsidRPr="00545983">
        <w:t>ведення бухгалтерії</w:t>
      </w:r>
    </w:p>
    <w:p w:rsidR="00545983" w:rsidRPr="00545983" w:rsidRDefault="00545983" w:rsidP="00545983">
      <w:pPr>
        <w:pStyle w:val="25"/>
        <w:numPr>
          <w:ilvl w:val="0"/>
          <w:numId w:val="34"/>
        </w:numPr>
      </w:pPr>
      <w:r w:rsidRPr="00545983">
        <w:t>частково як база даних</w:t>
      </w:r>
    </w:p>
    <w:p w:rsidR="005020FC" w:rsidRPr="00545983" w:rsidRDefault="005020FC" w:rsidP="00C439CE">
      <w:pPr>
        <w:pStyle w:val="25"/>
      </w:pPr>
    </w:p>
    <w:p w:rsidR="002B2214" w:rsidRPr="00545983" w:rsidRDefault="002B2214" w:rsidP="002B2214">
      <w:pPr>
        <w:rPr>
          <w:lang w:eastAsia="en-US"/>
        </w:rPr>
      </w:pPr>
    </w:p>
    <w:p w:rsidR="002B2214" w:rsidRPr="00545983" w:rsidRDefault="002B2214" w:rsidP="002B2214">
      <w:pPr>
        <w:rPr>
          <w:lang w:eastAsia="en-US"/>
        </w:rPr>
      </w:pPr>
    </w:p>
    <w:p w:rsidR="00C439CE" w:rsidRPr="00545983" w:rsidRDefault="00C439CE" w:rsidP="002B2214">
      <w:pPr>
        <w:tabs>
          <w:tab w:val="left" w:pos="6210"/>
        </w:tabs>
        <w:rPr>
          <w:lang w:eastAsia="en-US"/>
        </w:rPr>
      </w:pP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1" w:name="_Toc418670306"/>
      <w:bookmarkStart w:id="2" w:name="_Toc466229371"/>
      <w:r w:rsidRPr="00545983">
        <w:lastRenderedPageBreak/>
        <w:t>Підстави для розробки</w:t>
      </w:r>
      <w:bookmarkEnd w:id="1"/>
      <w:bookmarkEnd w:id="2"/>
    </w:p>
    <w:p w:rsidR="00150872" w:rsidRPr="00545983" w:rsidRDefault="00C439CE" w:rsidP="00C439CE">
      <w:pPr>
        <w:pStyle w:val="21"/>
        <w:tabs>
          <w:tab w:val="clear" w:pos="1440"/>
        </w:tabs>
        <w:ind w:left="1021" w:hanging="301"/>
        <w:rPr>
          <w:rFonts w:eastAsiaTheme="majorEastAsia"/>
        </w:rPr>
      </w:pPr>
      <w:bookmarkStart w:id="3" w:name="_Toc418670308"/>
      <w:bookmarkStart w:id="4" w:name="_Toc466229372"/>
      <w:r w:rsidRPr="00545983">
        <w:rPr>
          <w:rFonts w:eastAsiaTheme="majorEastAsia"/>
        </w:rPr>
        <w:t>Перелік документів, на підставі яких ведеться розробка</w:t>
      </w:r>
      <w:bookmarkEnd w:id="3"/>
      <w:bookmarkEnd w:id="4"/>
    </w:p>
    <w:p w:rsidR="00150872" w:rsidRPr="00545983" w:rsidRDefault="00150872" w:rsidP="00150872">
      <w:pPr>
        <w:pStyle w:val="25"/>
        <w:rPr>
          <w:highlight w:val="yellow"/>
        </w:rPr>
      </w:pPr>
      <w:r w:rsidRPr="00545983">
        <w:rPr>
          <w:highlight w:val="yellow"/>
        </w:rPr>
        <w:t>Підставою для проведення розробки є :</w:t>
      </w:r>
    </w:p>
    <w:p w:rsidR="00150872" w:rsidRPr="00545983" w:rsidRDefault="00150872" w:rsidP="00150872">
      <w:pPr>
        <w:rPr>
          <w:highlight w:val="red"/>
        </w:rPr>
      </w:pPr>
      <w:r w:rsidRPr="00545983">
        <w:rPr>
          <w:highlight w:val="red"/>
        </w:rPr>
        <w:t xml:space="preserve">(тут </w:t>
      </w:r>
      <w:proofErr w:type="spellStart"/>
      <w:r w:rsidRPr="00545983">
        <w:rPr>
          <w:highlight w:val="red"/>
        </w:rPr>
        <w:t>ничего</w:t>
      </w:r>
      <w:proofErr w:type="spellEnd"/>
      <w:r w:rsidRPr="00545983">
        <w:rPr>
          <w:highlight w:val="red"/>
        </w:rPr>
        <w:t xml:space="preserve"> не </w:t>
      </w:r>
      <w:proofErr w:type="spellStart"/>
      <w:r w:rsidRPr="00545983">
        <w:rPr>
          <w:highlight w:val="red"/>
        </w:rPr>
        <w:t>пишите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т.к</w:t>
      </w:r>
      <w:proofErr w:type="spellEnd"/>
      <w:r w:rsidRPr="00545983">
        <w:rPr>
          <w:highlight w:val="red"/>
        </w:rPr>
        <w:t xml:space="preserve">. мне </w:t>
      </w:r>
      <w:proofErr w:type="spellStart"/>
      <w:r w:rsidRPr="00545983">
        <w:rPr>
          <w:highlight w:val="red"/>
        </w:rPr>
        <w:t>нужно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узнать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название</w:t>
      </w:r>
      <w:proofErr w:type="spellEnd"/>
      <w:r w:rsidRPr="00545983">
        <w:rPr>
          <w:highlight w:val="red"/>
        </w:rPr>
        <w:t xml:space="preserve"> и дату </w:t>
      </w:r>
      <w:proofErr w:type="spellStart"/>
      <w:r w:rsidRPr="00545983">
        <w:rPr>
          <w:highlight w:val="red"/>
        </w:rPr>
        <w:t>утверждения</w:t>
      </w:r>
      <w:proofErr w:type="spellEnd"/>
      <w:r w:rsidRPr="00545983">
        <w:rPr>
          <w:highlight w:val="red"/>
        </w:rPr>
        <w:t xml:space="preserve"> документа по </w:t>
      </w:r>
      <w:proofErr w:type="spellStart"/>
      <w:r w:rsidRPr="00545983">
        <w:rPr>
          <w:highlight w:val="red"/>
        </w:rPr>
        <w:t>которому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вы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делаете</w:t>
      </w:r>
      <w:proofErr w:type="spellEnd"/>
      <w:r w:rsidRPr="00545983">
        <w:rPr>
          <w:highlight w:val="red"/>
        </w:rPr>
        <w:t xml:space="preserve"> КР)</w:t>
      </w:r>
    </w:p>
    <w:p w:rsidR="00FB1CEC" w:rsidRPr="00545983" w:rsidRDefault="00FB1CEC" w:rsidP="00150872">
      <w:pPr>
        <w:rPr>
          <w:highlight w:val="red"/>
        </w:rPr>
      </w:pPr>
    </w:p>
    <w:p w:rsidR="00FB1CEC" w:rsidRPr="00545983" w:rsidRDefault="00FB1CEC" w:rsidP="00150872">
      <w:pPr>
        <w:rPr>
          <w:highlight w:val="red"/>
        </w:rPr>
      </w:pPr>
      <w:r w:rsidRPr="00545983">
        <w:rPr>
          <w:highlight w:val="red"/>
        </w:rPr>
        <w:t xml:space="preserve">Тут </w:t>
      </w:r>
      <w:proofErr w:type="spellStart"/>
      <w:r w:rsidRPr="00545983">
        <w:rPr>
          <w:highlight w:val="red"/>
        </w:rPr>
        <w:t>будет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определно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кто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Заказчик</w:t>
      </w:r>
      <w:proofErr w:type="spellEnd"/>
      <w:r w:rsidRPr="00545983">
        <w:rPr>
          <w:highlight w:val="red"/>
        </w:rPr>
        <w:t xml:space="preserve"> и </w:t>
      </w:r>
      <w:proofErr w:type="spellStart"/>
      <w:r w:rsidRPr="00545983">
        <w:rPr>
          <w:highlight w:val="red"/>
        </w:rPr>
        <w:t>кто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Исполнитель</w:t>
      </w:r>
      <w:proofErr w:type="spellEnd"/>
      <w:r w:rsidRPr="00545983">
        <w:rPr>
          <w:highlight w:val="red"/>
        </w:rPr>
        <w:t xml:space="preserve">,  </w:t>
      </w:r>
      <w:proofErr w:type="spellStart"/>
      <w:r w:rsidRPr="00545983">
        <w:rPr>
          <w:highlight w:val="red"/>
        </w:rPr>
        <w:t>термині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котор</w:t>
      </w:r>
      <w:r w:rsidR="006C00D2" w:rsidRPr="00545983">
        <w:rPr>
          <w:highlight w:val="red"/>
        </w:rPr>
        <w:t>ы</w:t>
      </w:r>
      <w:r w:rsidRPr="00545983">
        <w:rPr>
          <w:highlight w:val="red"/>
        </w:rPr>
        <w:t>е</w:t>
      </w:r>
      <w:proofErr w:type="spellEnd"/>
      <w:r w:rsidRPr="00545983">
        <w:rPr>
          <w:highlight w:val="red"/>
        </w:rPr>
        <w:t xml:space="preserve"> </w:t>
      </w:r>
      <w:proofErr w:type="spellStart"/>
      <w:r w:rsidRPr="00545983">
        <w:rPr>
          <w:highlight w:val="red"/>
        </w:rPr>
        <w:t>встречаются</w:t>
      </w:r>
      <w:proofErr w:type="spellEnd"/>
      <w:r w:rsidRPr="00545983">
        <w:rPr>
          <w:highlight w:val="red"/>
        </w:rPr>
        <w:t xml:space="preserve"> дальше по тексту ТЗ.</w:t>
      </w:r>
    </w:p>
    <w:p w:rsidR="00150872" w:rsidRPr="00545983" w:rsidRDefault="00150872" w:rsidP="00150872">
      <w:pPr>
        <w:rPr>
          <w:rFonts w:eastAsiaTheme="majorEastAsia"/>
        </w:rPr>
      </w:pPr>
    </w:p>
    <w:p w:rsidR="00C439CE" w:rsidRPr="00545983" w:rsidRDefault="00150872" w:rsidP="00C439CE">
      <w:pPr>
        <w:pStyle w:val="21"/>
        <w:tabs>
          <w:tab w:val="clear" w:pos="1440"/>
        </w:tabs>
        <w:ind w:left="1021" w:hanging="301"/>
        <w:rPr>
          <w:rFonts w:eastAsiaTheme="majorEastAsia"/>
        </w:rPr>
      </w:pPr>
      <w:bookmarkStart w:id="5" w:name="_Toc466229373"/>
      <w:r w:rsidRPr="00545983">
        <w:rPr>
          <w:rFonts w:eastAsiaTheme="majorEastAsia"/>
        </w:rPr>
        <w:t>Найменування і умовне позначення теми розробки</w:t>
      </w:r>
      <w:bookmarkEnd w:id="5"/>
      <w:r w:rsidR="00C439CE" w:rsidRPr="00545983">
        <w:rPr>
          <w:rFonts w:eastAsiaTheme="majorEastAsia"/>
        </w:rPr>
        <w:t xml:space="preserve"> </w:t>
      </w:r>
    </w:p>
    <w:p w:rsidR="00B2253E" w:rsidRPr="00545983" w:rsidRDefault="00150872" w:rsidP="00150872">
      <w:r w:rsidRPr="00545983">
        <w:t xml:space="preserve">Найменування теми розробки – «Розробка </w:t>
      </w:r>
      <w:r w:rsidR="00545983" w:rsidRPr="00545983">
        <w:t>програмами для роботи з електронними таблицями</w:t>
      </w:r>
      <w:r w:rsidRPr="00545983">
        <w:t>».</w:t>
      </w:r>
    </w:p>
    <w:p w:rsidR="00150872" w:rsidRPr="00545983" w:rsidRDefault="00150872" w:rsidP="00150872">
      <w:pPr>
        <w:rPr>
          <w:highlight w:val="yellow"/>
        </w:rPr>
      </w:pPr>
      <w:r w:rsidRPr="00545983">
        <w:rPr>
          <w:highlight w:val="yellow"/>
        </w:rPr>
        <w:t>Умовне позначення теми розробки (шифр теми) – «РТФ 0.1».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6" w:name="_Toc418670309"/>
      <w:bookmarkStart w:id="7" w:name="_Toc466229374"/>
      <w:r w:rsidRPr="00545983">
        <w:lastRenderedPageBreak/>
        <w:t>Призначення розробки</w:t>
      </w:r>
      <w:bookmarkEnd w:id="6"/>
      <w:bookmarkEnd w:id="7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8" w:name="_Toc418670310"/>
      <w:bookmarkStart w:id="9" w:name="_Toc466229375"/>
      <w:r w:rsidRPr="00545983">
        <w:t>Функціональне призначення розробки</w:t>
      </w:r>
      <w:bookmarkEnd w:id="8"/>
      <w:bookmarkEnd w:id="9"/>
    </w:p>
    <w:p w:rsidR="00C439CE" w:rsidRPr="00545983" w:rsidRDefault="00C439CE" w:rsidP="00C439CE">
      <w:pPr>
        <w:pStyle w:val="25"/>
      </w:pPr>
      <w:r w:rsidRPr="00B97ED9">
        <w:t>Функціональним призначенням розробки програми є</w:t>
      </w:r>
      <w:r w:rsidR="00545983" w:rsidRPr="00B97ED9">
        <w:t xml:space="preserve"> спрощення користувачам процесу громіздких обчислень та представлення і</w:t>
      </w:r>
      <w:r w:rsidR="00B97ED9" w:rsidRPr="00B97ED9">
        <w:t>нформації у зручному для подальш</w:t>
      </w:r>
      <w:r w:rsidR="00545983" w:rsidRPr="00B97ED9">
        <w:t>ого аналізу вигляді (таблиця)</w:t>
      </w:r>
      <w:r w:rsidRPr="00B97ED9">
        <w:t>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10" w:name="_Toc418670311"/>
      <w:bookmarkStart w:id="11" w:name="_Toc466229376"/>
      <w:r w:rsidRPr="00545983">
        <w:t>Експлуатаційне призначення</w:t>
      </w:r>
      <w:bookmarkEnd w:id="10"/>
      <w:bookmarkEnd w:id="11"/>
    </w:p>
    <w:p w:rsidR="00C439CE" w:rsidRPr="00B97ED9" w:rsidRDefault="00C439CE" w:rsidP="00C439CE">
      <w:pPr>
        <w:pStyle w:val="25"/>
      </w:pPr>
      <w:r w:rsidRPr="00B97ED9">
        <w:t>Програма повинна експлуатуватися об'єктах кафедри АСОІУ.</w:t>
      </w:r>
    </w:p>
    <w:p w:rsidR="00C439CE" w:rsidRPr="00545983" w:rsidRDefault="00C439CE" w:rsidP="00C439CE">
      <w:pPr>
        <w:pStyle w:val="25"/>
      </w:pPr>
      <w:r w:rsidRPr="00B97ED9">
        <w:t>Кінцевими користувачами програми є співробітники та студенти кафедри АСОІУ, абітурієнти та випускники кафедри.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12" w:name="_Toc418670312"/>
      <w:bookmarkStart w:id="13" w:name="_Toc466229377"/>
      <w:r w:rsidRPr="00545983">
        <w:lastRenderedPageBreak/>
        <w:t>Вимоги до програмного забезпечення</w:t>
      </w:r>
      <w:bookmarkEnd w:id="12"/>
      <w:bookmarkEnd w:id="13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14" w:name="_Toc418670313"/>
      <w:bookmarkStart w:id="15" w:name="_Toc466229378"/>
      <w:r w:rsidRPr="00545983">
        <w:t>Вимоги до функціональних характеристик</w:t>
      </w:r>
      <w:bookmarkEnd w:id="14"/>
      <w:bookmarkEnd w:id="15"/>
    </w:p>
    <w:p w:rsidR="00C439CE" w:rsidRPr="00545983" w:rsidRDefault="00C439CE" w:rsidP="00690D09">
      <w:pPr>
        <w:pStyle w:val="3"/>
      </w:pPr>
      <w:bookmarkStart w:id="16" w:name="_Toc418670314"/>
      <w:bookmarkStart w:id="17" w:name="_Toc418684025"/>
      <w:bookmarkStart w:id="18" w:name="_Toc418685611"/>
      <w:bookmarkStart w:id="19" w:name="_Toc466229379"/>
      <w:r w:rsidRPr="00545983">
        <w:t>Вимоги до складу виконуваних функцій</w:t>
      </w:r>
      <w:bookmarkEnd w:id="16"/>
      <w:bookmarkEnd w:id="17"/>
      <w:bookmarkEnd w:id="18"/>
      <w:bookmarkEnd w:id="19"/>
    </w:p>
    <w:p w:rsidR="00C439CE" w:rsidRPr="00B97ED9" w:rsidRDefault="00C439CE" w:rsidP="00C439CE">
      <w:pPr>
        <w:pStyle w:val="25"/>
      </w:pPr>
      <w:r w:rsidRPr="00B97ED9">
        <w:t xml:space="preserve">Програма повинна </w:t>
      </w:r>
      <w:r w:rsidR="00690D09" w:rsidRPr="00B97ED9">
        <w:t xml:space="preserve">забезпечувати можливість </w:t>
      </w:r>
      <w:r w:rsidRPr="00B97ED9">
        <w:t>викон</w:t>
      </w:r>
      <w:r w:rsidR="00690D09" w:rsidRPr="00B97ED9">
        <w:t>ання</w:t>
      </w:r>
      <w:r w:rsidRPr="00B97ED9">
        <w:t xml:space="preserve"> нижче наведених функцій:</w:t>
      </w:r>
    </w:p>
    <w:p w:rsidR="00134004" w:rsidRPr="00B97ED9" w:rsidRDefault="00B97ED9" w:rsidP="00134004">
      <w:pPr>
        <w:pStyle w:val="10"/>
        <w:numPr>
          <w:ilvl w:val="0"/>
          <w:numId w:val="31"/>
        </w:numPr>
      </w:pPr>
      <w:bookmarkStart w:id="20" w:name="_Toc418670315"/>
      <w:bookmarkStart w:id="21" w:name="_Toc418684026"/>
      <w:bookmarkStart w:id="22" w:name="_Toc418685612"/>
      <w:r w:rsidRPr="00B97ED9">
        <w:t>Створення таблиці довільного розміру</w:t>
      </w:r>
      <w:r w:rsidR="00134004" w:rsidRPr="00B97ED9">
        <w:t>;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Введення та обчислення алгебраїчних виразів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Обчислення форму, які посилаються на інші елементи таблиці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Обчислення деяких елементарних функцій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Збереження та відкриття таблиці з файлу (*.</w:t>
      </w:r>
      <w:proofErr w:type="spellStart"/>
      <w:r w:rsidRPr="00B97ED9">
        <w:rPr>
          <w:lang w:val="en-US"/>
        </w:rPr>
        <w:t>adc</w:t>
      </w:r>
      <w:proofErr w:type="spellEnd"/>
      <w:r w:rsidRPr="00B97ED9">
        <w:t>)</w:t>
      </w:r>
    </w:p>
    <w:p w:rsidR="00B97ED9" w:rsidRPr="00B97ED9" w:rsidRDefault="00B97ED9" w:rsidP="00134004">
      <w:pPr>
        <w:pStyle w:val="10"/>
        <w:numPr>
          <w:ilvl w:val="0"/>
          <w:numId w:val="31"/>
        </w:numPr>
      </w:pPr>
      <w:r w:rsidRPr="00B97ED9">
        <w:t>Можливість динамічно змінювати розмір</w:t>
      </w:r>
    </w:p>
    <w:p w:rsidR="00C439CE" w:rsidRPr="00545983" w:rsidRDefault="00C439CE" w:rsidP="00690D09">
      <w:pPr>
        <w:pStyle w:val="3"/>
      </w:pPr>
      <w:bookmarkStart w:id="23" w:name="_Toc466229380"/>
      <w:r w:rsidRPr="00545983">
        <w:t>Вимоги до організації вхідних даних</w:t>
      </w:r>
      <w:bookmarkEnd w:id="20"/>
      <w:bookmarkEnd w:id="21"/>
      <w:bookmarkEnd w:id="22"/>
      <w:bookmarkEnd w:id="23"/>
    </w:p>
    <w:p w:rsidR="00C439CE" w:rsidRPr="00545983" w:rsidRDefault="00C57511" w:rsidP="00C439CE">
      <w:pPr>
        <w:pStyle w:val="25"/>
      </w:pPr>
      <w:r w:rsidRPr="00B97ED9">
        <w:t>Вхідні дані до програми повинні бути організовані у вигляді файлів, відповідної специфікації</w:t>
      </w:r>
      <w:r w:rsidR="00B97ED9" w:rsidRPr="00B97ED9">
        <w:t xml:space="preserve"> та з розширенням (*.</w:t>
      </w:r>
      <w:proofErr w:type="spellStart"/>
      <w:r w:rsidR="00B97ED9" w:rsidRPr="00B97ED9">
        <w:rPr>
          <w:lang w:val="en-US"/>
        </w:rPr>
        <w:t>adc</w:t>
      </w:r>
      <w:proofErr w:type="spellEnd"/>
      <w:r w:rsidR="00B97ED9" w:rsidRPr="00B97ED9">
        <w:t>)</w:t>
      </w:r>
      <w:r w:rsidRPr="00B97ED9">
        <w:t>.</w:t>
      </w:r>
    </w:p>
    <w:p w:rsidR="00C439CE" w:rsidRPr="00545983" w:rsidRDefault="00C439CE" w:rsidP="00690D09">
      <w:pPr>
        <w:pStyle w:val="3"/>
      </w:pPr>
      <w:bookmarkStart w:id="24" w:name="_Toc418670316"/>
      <w:bookmarkStart w:id="25" w:name="_Toc418684027"/>
      <w:bookmarkStart w:id="26" w:name="_Toc418685613"/>
      <w:bookmarkStart w:id="27" w:name="_Toc466229381"/>
      <w:r w:rsidRPr="00545983">
        <w:t>Вимоги до організації вихідних даних</w:t>
      </w:r>
      <w:bookmarkEnd w:id="24"/>
      <w:bookmarkEnd w:id="25"/>
      <w:bookmarkEnd w:id="26"/>
      <w:bookmarkEnd w:id="27"/>
    </w:p>
    <w:p w:rsidR="00C439CE" w:rsidRPr="00545983" w:rsidRDefault="00B97ED9" w:rsidP="00C439CE">
      <w:pPr>
        <w:pStyle w:val="25"/>
      </w:pPr>
      <w:r w:rsidRPr="00B97ED9">
        <w:t>Вихідни</w:t>
      </w:r>
      <w:r w:rsidR="007C5E73">
        <w:t>ми</w:t>
      </w:r>
      <w:r w:rsidR="00C439CE" w:rsidRPr="00B97ED9">
        <w:t xml:space="preserve"> даним</w:t>
      </w:r>
      <w:r w:rsidR="007C5E73">
        <w:t>и</w:t>
      </w:r>
      <w:r w:rsidR="00C439CE" w:rsidRPr="00B97ED9">
        <w:t xml:space="preserve"> для програми </w:t>
      </w:r>
      <w:r w:rsidRPr="00B97ED9">
        <w:t>організовані у вигляді файлів, відповідної специфікації та з розширенням (*</w:t>
      </w:r>
      <w:proofErr w:type="spellStart"/>
      <w:r w:rsidRPr="00B97ED9">
        <w:t>.adc</w:t>
      </w:r>
      <w:proofErr w:type="spellEnd"/>
      <w:r w:rsidRPr="00B97ED9">
        <w:t>)</w:t>
      </w:r>
      <w:r w:rsidR="00C439CE" w:rsidRPr="00B97ED9">
        <w:t>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28" w:name="_Toc418670318"/>
      <w:bookmarkStart w:id="29" w:name="_Toc466229382"/>
      <w:r w:rsidRPr="00545983">
        <w:t>Вимоги до надійності</w:t>
      </w:r>
      <w:bookmarkEnd w:id="28"/>
      <w:bookmarkEnd w:id="29"/>
    </w:p>
    <w:p w:rsidR="00C439CE" w:rsidRPr="00545983" w:rsidRDefault="00C439CE" w:rsidP="008A206A">
      <w:pPr>
        <w:pStyle w:val="3"/>
      </w:pPr>
      <w:bookmarkStart w:id="30" w:name="_Toc418670319"/>
      <w:bookmarkStart w:id="31" w:name="_Toc418684030"/>
      <w:bookmarkStart w:id="32" w:name="_Toc418685615"/>
      <w:bookmarkStart w:id="33" w:name="_Toc466229383"/>
      <w:r w:rsidRPr="00545983">
        <w:t>Вимоги до надійного функціонування програми</w:t>
      </w:r>
      <w:bookmarkEnd w:id="30"/>
      <w:bookmarkEnd w:id="31"/>
      <w:bookmarkEnd w:id="32"/>
      <w:bookmarkEnd w:id="33"/>
    </w:p>
    <w:p w:rsidR="00C439CE" w:rsidRPr="007C5E73" w:rsidRDefault="00C439CE" w:rsidP="00C439CE">
      <w:pPr>
        <w:pStyle w:val="25"/>
      </w:pPr>
      <w:r w:rsidRPr="007C5E73">
        <w:t>Надійне функціонування програми повинно бути забезпечене виконанням Замовником сукупності організаційно-технічних заходів, перелік яких наведено нижче:</w:t>
      </w:r>
    </w:p>
    <w:p w:rsidR="00C439CE" w:rsidRPr="007C5E73" w:rsidRDefault="00C439CE" w:rsidP="00607CFE">
      <w:pPr>
        <w:pStyle w:val="10"/>
        <w:numPr>
          <w:ilvl w:val="0"/>
          <w:numId w:val="21"/>
        </w:numPr>
      </w:pPr>
      <w:r w:rsidRPr="007C5E73">
        <w:t xml:space="preserve">організацією безперебійного </w:t>
      </w:r>
      <w:proofErr w:type="spellStart"/>
      <w:r w:rsidRPr="007C5E73">
        <w:t>струмопостачання</w:t>
      </w:r>
      <w:proofErr w:type="spellEnd"/>
      <w:r w:rsidRPr="007C5E73">
        <w:t xml:space="preserve"> технічних засобів;</w:t>
      </w:r>
    </w:p>
    <w:p w:rsidR="00C439CE" w:rsidRPr="007C5E73" w:rsidRDefault="00C439CE" w:rsidP="00607CFE">
      <w:pPr>
        <w:pStyle w:val="10"/>
        <w:numPr>
          <w:ilvl w:val="0"/>
          <w:numId w:val="21"/>
        </w:numPr>
      </w:pPr>
      <w:r w:rsidRPr="007C5E73">
        <w:t>використанням ліцензійного програмного забезпечення;</w:t>
      </w:r>
    </w:p>
    <w:p w:rsidR="00C439CE" w:rsidRDefault="00C439CE" w:rsidP="00607CFE">
      <w:pPr>
        <w:pStyle w:val="10"/>
        <w:numPr>
          <w:ilvl w:val="0"/>
          <w:numId w:val="21"/>
        </w:numPr>
      </w:pPr>
      <w:r w:rsidRPr="007C5E73">
        <w:lastRenderedPageBreak/>
        <w:t>використанням своєчасно оновленого програмного забезпечення;</w:t>
      </w:r>
    </w:p>
    <w:p w:rsidR="007C5E73" w:rsidRPr="007C5E73" w:rsidRDefault="007C5E73" w:rsidP="00607CFE">
      <w:pPr>
        <w:pStyle w:val="10"/>
        <w:numPr>
          <w:ilvl w:val="0"/>
          <w:numId w:val="21"/>
        </w:numPr>
      </w:pPr>
      <w:r>
        <w:t>відповідність технічних характеристик ЕОМ мінімальним системним вимогам</w:t>
      </w:r>
    </w:p>
    <w:p w:rsidR="00C439CE" w:rsidRPr="00545983" w:rsidRDefault="008A206A" w:rsidP="008A206A">
      <w:pPr>
        <w:pStyle w:val="3"/>
      </w:pPr>
      <w:bookmarkStart w:id="34" w:name="_Toc418670320"/>
      <w:bookmarkStart w:id="35" w:name="_Toc418684031"/>
      <w:bookmarkStart w:id="36" w:name="_Toc418685616"/>
      <w:bookmarkStart w:id="37" w:name="_Toc466229384"/>
      <w:r w:rsidRPr="00545983">
        <w:t>Час відновлення після відм</w:t>
      </w:r>
      <w:r w:rsidR="00C439CE" w:rsidRPr="00545983">
        <w:t>ови</w:t>
      </w:r>
      <w:bookmarkEnd w:id="34"/>
      <w:bookmarkEnd w:id="35"/>
      <w:bookmarkEnd w:id="36"/>
      <w:bookmarkEnd w:id="37"/>
    </w:p>
    <w:p w:rsidR="00C439CE" w:rsidRPr="007C5E73" w:rsidRDefault="00C439CE" w:rsidP="00C439CE">
      <w:pPr>
        <w:pStyle w:val="25"/>
      </w:pPr>
      <w:r w:rsidRPr="007C5E73">
        <w:t>Час відновлення після відмови, що спричинена збоєм електропостачання технічних засобів, не крахом операційної системи, не повинно перевищувати 1 години за умови виконання умов експлуатації технічних і програмних засобів.</w:t>
      </w:r>
    </w:p>
    <w:p w:rsidR="00C439CE" w:rsidRPr="00545983" w:rsidRDefault="00C439CE" w:rsidP="00C439CE">
      <w:pPr>
        <w:pStyle w:val="25"/>
      </w:pPr>
      <w:r w:rsidRPr="007C5E73">
        <w:t xml:space="preserve">Час відновлення після відмови, що спричинена неполадкою технічних засобів, крахом операційної системи, не повинно перевищувати часу, який потрібен на ліквідацію неполадок технічних засобів та </w:t>
      </w:r>
      <w:r w:rsidR="007C5E73" w:rsidRPr="007C5E73">
        <w:t>переустановленням</w:t>
      </w:r>
      <w:r w:rsidRPr="007C5E73">
        <w:t xml:space="preserve"> програмних засобів.</w:t>
      </w:r>
    </w:p>
    <w:p w:rsidR="00C439CE" w:rsidRPr="00545983" w:rsidRDefault="00C439CE" w:rsidP="008A206A">
      <w:pPr>
        <w:pStyle w:val="3"/>
      </w:pPr>
      <w:bookmarkStart w:id="38" w:name="_Toc418670321"/>
      <w:bookmarkStart w:id="39" w:name="_Toc418684032"/>
      <w:bookmarkStart w:id="40" w:name="_Toc418685617"/>
      <w:bookmarkStart w:id="41" w:name="_Toc466229385"/>
      <w:r w:rsidRPr="00545983">
        <w:t>Відмови через некоректні дії користувача</w:t>
      </w:r>
      <w:bookmarkEnd w:id="38"/>
      <w:bookmarkEnd w:id="39"/>
      <w:bookmarkEnd w:id="40"/>
      <w:bookmarkEnd w:id="41"/>
    </w:p>
    <w:p w:rsidR="007C5E73" w:rsidRPr="00545983" w:rsidRDefault="00C439CE" w:rsidP="007C5E73">
      <w:pPr>
        <w:pStyle w:val="25"/>
      </w:pPr>
      <w:r w:rsidRPr="007C5E73">
        <w:t xml:space="preserve">Відмови програми </w:t>
      </w:r>
      <w:r w:rsidR="007C5E73" w:rsidRPr="007C5E73">
        <w:t xml:space="preserve"> не </w:t>
      </w:r>
      <w:r w:rsidRPr="007C5E73">
        <w:t xml:space="preserve">можливі внаслідок некоректних дій користувача системи. 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42" w:name="_Toc418670322"/>
      <w:bookmarkStart w:id="43" w:name="_Toc466229386"/>
      <w:r w:rsidRPr="00545983">
        <w:t>Умови експлуатації</w:t>
      </w:r>
      <w:bookmarkEnd w:id="42"/>
      <w:bookmarkEnd w:id="43"/>
    </w:p>
    <w:p w:rsidR="00C439CE" w:rsidRPr="00545983" w:rsidRDefault="00C439CE" w:rsidP="008A206A">
      <w:pPr>
        <w:pStyle w:val="3"/>
      </w:pPr>
      <w:bookmarkStart w:id="44" w:name="_Toc418670323"/>
      <w:bookmarkStart w:id="45" w:name="_Toc418684034"/>
      <w:bookmarkStart w:id="46" w:name="_Toc418685619"/>
      <w:bookmarkStart w:id="47" w:name="_Toc466229387"/>
      <w:r w:rsidRPr="00545983">
        <w:t>Кліматичні умови експлуатації</w:t>
      </w:r>
      <w:bookmarkEnd w:id="44"/>
      <w:bookmarkEnd w:id="45"/>
      <w:bookmarkEnd w:id="46"/>
      <w:bookmarkEnd w:id="47"/>
    </w:p>
    <w:p w:rsidR="00C439CE" w:rsidRPr="00545983" w:rsidRDefault="00C439CE" w:rsidP="00C439CE">
      <w:pPr>
        <w:pStyle w:val="25"/>
      </w:pPr>
      <w:r w:rsidRPr="007C5E73">
        <w:t>Кліматичні умови експлуатації, при яких повинні забезпе</w:t>
      </w:r>
      <w:r w:rsidR="008A206A" w:rsidRPr="007C5E73">
        <w:t>чуватися задані характеристики,</w:t>
      </w:r>
      <w:r w:rsidRPr="007C5E73">
        <w:t xml:space="preserve"> повинні задовольняти вимогам, що заявлені до технічних засобів зокрема до умов їх експлуатації.</w:t>
      </w:r>
    </w:p>
    <w:p w:rsidR="00C439CE" w:rsidRPr="00545983" w:rsidRDefault="00C439CE" w:rsidP="008A206A">
      <w:pPr>
        <w:pStyle w:val="3"/>
      </w:pPr>
      <w:bookmarkStart w:id="48" w:name="_Toc418670324"/>
      <w:bookmarkStart w:id="49" w:name="_Toc418684035"/>
      <w:bookmarkStart w:id="50" w:name="_Toc418685620"/>
      <w:bookmarkStart w:id="51" w:name="_Toc466229388"/>
      <w:r w:rsidRPr="00545983">
        <w:t>Вимоги до видів обслуговування</w:t>
      </w:r>
      <w:bookmarkEnd w:id="48"/>
      <w:bookmarkEnd w:id="49"/>
      <w:bookmarkEnd w:id="50"/>
      <w:bookmarkEnd w:id="51"/>
    </w:p>
    <w:p w:rsidR="008A206A" w:rsidRPr="00545983" w:rsidRDefault="008A206A" w:rsidP="00C439CE">
      <w:pPr>
        <w:pStyle w:val="25"/>
      </w:pPr>
      <w:r w:rsidRPr="007C5E73">
        <w:t>Програма не потребує будь-яких видів обслуговування.</w:t>
      </w:r>
    </w:p>
    <w:p w:rsidR="008A206A" w:rsidRPr="00545983" w:rsidRDefault="008A206A" w:rsidP="00C439CE">
      <w:pPr>
        <w:pStyle w:val="25"/>
      </w:pPr>
    </w:p>
    <w:p w:rsidR="00C439CE" w:rsidRPr="00545983" w:rsidRDefault="00C439CE" w:rsidP="008A206A">
      <w:pPr>
        <w:pStyle w:val="3"/>
      </w:pPr>
      <w:bookmarkStart w:id="52" w:name="_Toc418670325"/>
      <w:bookmarkStart w:id="53" w:name="_Toc418684036"/>
      <w:bookmarkStart w:id="54" w:name="_Toc418685621"/>
      <w:bookmarkStart w:id="55" w:name="_Toc466229389"/>
      <w:r w:rsidRPr="00545983">
        <w:t>Вимоги до кількості та кваліфікації персоналу</w:t>
      </w:r>
      <w:bookmarkEnd w:id="52"/>
      <w:bookmarkEnd w:id="53"/>
      <w:bookmarkEnd w:id="54"/>
      <w:bookmarkEnd w:id="55"/>
    </w:p>
    <w:p w:rsidR="00C439CE" w:rsidRPr="00545983" w:rsidRDefault="008248F2" w:rsidP="00C439CE">
      <w:pPr>
        <w:pStyle w:val="25"/>
      </w:pPr>
      <w:r>
        <w:t>Для роботи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 w:rsidR="007C5E73" w:rsidRPr="007C5E73">
        <w:t xml:space="preserve"> не потрібно жодного персоналу. </w:t>
      </w:r>
    </w:p>
    <w:p w:rsidR="00C439CE" w:rsidRPr="00545983" w:rsidRDefault="00A00115" w:rsidP="00C439CE">
      <w:pPr>
        <w:pStyle w:val="21"/>
        <w:tabs>
          <w:tab w:val="clear" w:pos="1440"/>
        </w:tabs>
        <w:ind w:left="1021" w:hanging="301"/>
      </w:pPr>
      <w:bookmarkStart w:id="56" w:name="_Toc418670326"/>
      <w:bookmarkStart w:id="57" w:name="_Toc466229390"/>
      <w:r w:rsidRPr="00545983">
        <w:lastRenderedPageBreak/>
        <w:t xml:space="preserve">Вимоги до складу і параметрів </w:t>
      </w:r>
      <w:r w:rsidR="00C439CE" w:rsidRPr="00545983">
        <w:t>технічних засобів</w:t>
      </w:r>
      <w:bookmarkEnd w:id="56"/>
      <w:bookmarkEnd w:id="57"/>
    </w:p>
    <w:p w:rsidR="00607CFE" w:rsidRPr="007C5E73" w:rsidRDefault="00607CFE" w:rsidP="00607CFE">
      <w:pPr>
        <w:rPr>
          <w:szCs w:val="28"/>
        </w:rPr>
      </w:pPr>
      <w:bookmarkStart w:id="58" w:name="_Toc418670327"/>
      <w:r w:rsidRPr="007C5E73">
        <w:rPr>
          <w:szCs w:val="28"/>
        </w:rPr>
        <w:t xml:space="preserve">До </w:t>
      </w:r>
      <w:r w:rsidR="007C5E73" w:rsidRPr="007C5E73">
        <w:rPr>
          <w:szCs w:val="28"/>
        </w:rPr>
        <w:t>ЕОМ</w:t>
      </w:r>
      <w:r w:rsidRPr="007C5E73">
        <w:rPr>
          <w:szCs w:val="28"/>
        </w:rPr>
        <w:t xml:space="preserve"> на якому має </w:t>
      </w:r>
      <w:r w:rsidR="007C5E73" w:rsidRPr="007C5E73">
        <w:rPr>
          <w:szCs w:val="28"/>
        </w:rPr>
        <w:t>де використовуватися</w:t>
      </w:r>
      <w:r w:rsidRPr="007C5E73">
        <w:rPr>
          <w:szCs w:val="28"/>
        </w:rPr>
        <w:t xml:space="preserve"> </w:t>
      </w:r>
      <w:r w:rsidR="007C5E73">
        <w:rPr>
          <w:szCs w:val="28"/>
        </w:rPr>
        <w:t>продукт</w:t>
      </w:r>
      <w:r w:rsidRPr="007C5E73">
        <w:rPr>
          <w:szCs w:val="28"/>
        </w:rPr>
        <w:t>, висуваються наступні вимоги:</w:t>
      </w:r>
    </w:p>
    <w:p w:rsidR="00607CFE" w:rsidRPr="007C5E73" w:rsidRDefault="007C5E73" w:rsidP="00607CFE">
      <w:pPr>
        <w:pStyle w:val="10"/>
        <w:numPr>
          <w:ilvl w:val="0"/>
          <w:numId w:val="23"/>
        </w:numPr>
      </w:pPr>
      <w:r w:rsidRPr="007C5E73">
        <w:t>32</w:t>
      </w:r>
      <w:r w:rsidR="00607CFE" w:rsidRPr="007C5E73">
        <w:t xml:space="preserve">-розрядний процесор </w:t>
      </w:r>
      <w:r w:rsidRPr="007C5E73">
        <w:t>з тактовою частотою не нижче 1</w:t>
      </w:r>
      <w:r w:rsidR="00607CFE" w:rsidRPr="007C5E73">
        <w:t xml:space="preserve"> ГГц;</w:t>
      </w:r>
    </w:p>
    <w:p w:rsidR="00607CFE" w:rsidRPr="007C5E73" w:rsidRDefault="00607CFE" w:rsidP="00607CFE">
      <w:pPr>
        <w:pStyle w:val="10"/>
        <w:numPr>
          <w:ilvl w:val="0"/>
          <w:numId w:val="23"/>
        </w:numPr>
      </w:pPr>
      <w:r w:rsidRPr="007C5E73">
        <w:t>достатній об’єм</w:t>
      </w:r>
      <w:r w:rsidR="007C5E73" w:rsidRPr="007C5E73">
        <w:t xml:space="preserve"> оперативної пам’яті (не менше </w:t>
      </w:r>
      <w:r w:rsidR="007C5E73">
        <w:t>512 Мб</w:t>
      </w:r>
      <w:r w:rsidRPr="007C5E73">
        <w:t>);</w:t>
      </w:r>
    </w:p>
    <w:p w:rsidR="00607CFE" w:rsidRPr="007C5E73" w:rsidRDefault="00607CFE" w:rsidP="00607CFE">
      <w:pPr>
        <w:pStyle w:val="10"/>
        <w:numPr>
          <w:ilvl w:val="0"/>
          <w:numId w:val="23"/>
        </w:numPr>
      </w:pPr>
      <w:r w:rsidRPr="007C5E73">
        <w:t>достатній об’</w:t>
      </w:r>
      <w:r w:rsidR="007C5E73" w:rsidRPr="007C5E73">
        <w:t>єм жорсткого диску (не менше 500 Мб</w:t>
      </w:r>
      <w:r w:rsidRPr="007C5E73">
        <w:t>).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59" w:name="_Toc466229391"/>
      <w:r w:rsidRPr="00545983">
        <w:t>Вимоги до інформаційної і програмної сумісності</w:t>
      </w:r>
      <w:bookmarkEnd w:id="58"/>
      <w:bookmarkEnd w:id="59"/>
    </w:p>
    <w:p w:rsidR="003227E2" w:rsidRPr="007C5E73" w:rsidRDefault="007C5E73" w:rsidP="003227E2">
      <w:pPr>
        <w:rPr>
          <w:szCs w:val="28"/>
        </w:rPr>
      </w:pPr>
      <w:bookmarkStart w:id="60" w:name="_Toc418670331"/>
      <w:bookmarkStart w:id="61" w:name="_Toc418684042"/>
      <w:r w:rsidRPr="007C5E73">
        <w:rPr>
          <w:szCs w:val="28"/>
        </w:rPr>
        <w:t>На ЕОМ</w:t>
      </w:r>
      <w:r w:rsidR="003227E2" w:rsidRPr="007C5E73">
        <w:rPr>
          <w:szCs w:val="28"/>
        </w:rPr>
        <w:t xml:space="preserve">, де має </w:t>
      </w:r>
      <w:r w:rsidRPr="007C5E73">
        <w:rPr>
          <w:szCs w:val="28"/>
        </w:rPr>
        <w:t>використовуватися продукт</w:t>
      </w:r>
      <w:r w:rsidR="003227E2" w:rsidRPr="007C5E73">
        <w:rPr>
          <w:szCs w:val="28"/>
        </w:rPr>
        <w:t>, необхідно наступне ПЗ:</w:t>
      </w:r>
    </w:p>
    <w:p w:rsidR="003227E2" w:rsidRPr="007C5E73" w:rsidRDefault="007C5E73" w:rsidP="003227E2">
      <w:pPr>
        <w:pStyle w:val="10"/>
        <w:numPr>
          <w:ilvl w:val="0"/>
          <w:numId w:val="24"/>
        </w:numPr>
      </w:pPr>
      <w:r w:rsidRPr="007C5E73">
        <w:rPr>
          <w:lang w:val="en-US"/>
        </w:rPr>
        <w:t>Windows</w:t>
      </w:r>
      <w:r w:rsidRPr="007C5E73">
        <w:t xml:space="preserve"> </w:t>
      </w:r>
      <w:r w:rsidRPr="007C5E73">
        <w:rPr>
          <w:lang w:val="en-US"/>
        </w:rPr>
        <w:t>Vista</w:t>
      </w:r>
      <w:r w:rsidRPr="007C5E73">
        <w:t>, 7, 8, 10</w:t>
      </w:r>
      <w:r w:rsidR="003227E2" w:rsidRPr="007C5E73">
        <w:t>;</w:t>
      </w:r>
    </w:p>
    <w:p w:rsidR="003227E2" w:rsidRPr="007C5E73" w:rsidRDefault="007C5E73" w:rsidP="003227E2">
      <w:pPr>
        <w:pStyle w:val="10"/>
        <w:numPr>
          <w:ilvl w:val="0"/>
          <w:numId w:val="24"/>
        </w:numPr>
      </w:pPr>
      <w:r w:rsidRPr="007C5E73">
        <w:rPr>
          <w:lang w:val="en-US"/>
        </w:rPr>
        <w:t xml:space="preserve">.NET Framework </w:t>
      </w:r>
      <w:r>
        <w:rPr>
          <w:lang w:val="en-US"/>
        </w:rPr>
        <w:t>4.5.2</w:t>
      </w:r>
      <w:r w:rsidR="003227E2" w:rsidRPr="007C5E73">
        <w:t>;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62" w:name="_Toc418670332"/>
      <w:bookmarkStart w:id="63" w:name="_Toc466229392"/>
      <w:bookmarkEnd w:id="60"/>
      <w:bookmarkEnd w:id="61"/>
      <w:r w:rsidRPr="00545983">
        <w:t>Вимоги до маркування та упаковки</w:t>
      </w:r>
      <w:bookmarkEnd w:id="62"/>
      <w:bookmarkEnd w:id="63"/>
    </w:p>
    <w:p w:rsidR="003227E2" w:rsidRPr="00545983" w:rsidRDefault="003227E2" w:rsidP="003227E2">
      <w:pPr>
        <w:pStyle w:val="25"/>
      </w:pPr>
      <w:bookmarkStart w:id="64" w:name="_Toc418670335"/>
      <w:r w:rsidRPr="007C5E73">
        <w:t>Вимоги до маркування та упаковки</w:t>
      </w:r>
      <w:r w:rsidR="00A00115" w:rsidRPr="007C5E73">
        <w:t xml:space="preserve"> не висувают</w:t>
      </w:r>
      <w:r w:rsidRPr="007C5E73">
        <w:t>ь</w:t>
      </w:r>
      <w:r w:rsidR="00A00115" w:rsidRPr="007C5E73">
        <w:t>с</w:t>
      </w:r>
      <w:r w:rsidRPr="007C5E73">
        <w:t>я.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65" w:name="_Toc466229393"/>
      <w:r w:rsidRPr="00545983">
        <w:t>Вимоги до транспортування та зберігання</w:t>
      </w:r>
      <w:bookmarkEnd w:id="64"/>
      <w:bookmarkEnd w:id="65"/>
    </w:p>
    <w:p w:rsidR="00C439CE" w:rsidRPr="00545983" w:rsidRDefault="00C439CE" w:rsidP="00C439CE">
      <w:pPr>
        <w:pStyle w:val="25"/>
      </w:pPr>
      <w:r w:rsidRPr="007C5E73">
        <w:t>Вимоги до транспортування та зберігання не висувают</w:t>
      </w:r>
      <w:r w:rsidR="00A00115" w:rsidRPr="007C5E73">
        <w:t>ьс</w:t>
      </w:r>
      <w:r w:rsidRPr="007C5E73">
        <w:t>я.</w:t>
      </w:r>
    </w:p>
    <w:p w:rsidR="00C439CE" w:rsidRPr="00545983" w:rsidRDefault="00C439CE" w:rsidP="00C439CE">
      <w:pPr>
        <w:pStyle w:val="1"/>
        <w:spacing w:before="0" w:after="0"/>
        <w:ind w:left="432" w:hanging="432"/>
        <w:rPr>
          <w:highlight w:val="red"/>
        </w:rPr>
      </w:pPr>
      <w:bookmarkStart w:id="66" w:name="_Toc418670337"/>
      <w:bookmarkStart w:id="67" w:name="_Toc466229394"/>
      <w:r w:rsidRPr="00545983">
        <w:rPr>
          <w:highlight w:val="red"/>
        </w:rPr>
        <w:lastRenderedPageBreak/>
        <w:t>Вимоги до програмної документації</w:t>
      </w:r>
      <w:bookmarkEnd w:id="66"/>
      <w:bookmarkEnd w:id="67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  <w:rPr>
          <w:highlight w:val="red"/>
        </w:rPr>
      </w:pPr>
      <w:bookmarkStart w:id="68" w:name="_Toc418670338"/>
      <w:bookmarkStart w:id="69" w:name="_Toc466229395"/>
      <w:r w:rsidRPr="00545983">
        <w:rPr>
          <w:highlight w:val="red"/>
        </w:rPr>
        <w:t>Попередній склад програмної документації</w:t>
      </w:r>
      <w:bookmarkEnd w:id="68"/>
      <w:bookmarkEnd w:id="69"/>
    </w:p>
    <w:p w:rsidR="00C439CE" w:rsidRPr="00545983" w:rsidRDefault="00C439CE" w:rsidP="00C439CE">
      <w:pPr>
        <w:pStyle w:val="25"/>
        <w:rPr>
          <w:highlight w:val="red"/>
        </w:rPr>
      </w:pPr>
      <w:r w:rsidRPr="00545983">
        <w:rPr>
          <w:highlight w:val="red"/>
        </w:rPr>
        <w:t>Склад програмної документації повинен включати в себе:</w:t>
      </w:r>
    </w:p>
    <w:p w:rsidR="00C439CE" w:rsidRPr="00545983" w:rsidRDefault="00C439CE" w:rsidP="003227E2">
      <w:pPr>
        <w:pStyle w:val="10"/>
        <w:numPr>
          <w:ilvl w:val="0"/>
          <w:numId w:val="25"/>
        </w:numPr>
        <w:rPr>
          <w:highlight w:val="red"/>
        </w:rPr>
      </w:pPr>
      <w:r w:rsidRPr="00545983">
        <w:rPr>
          <w:highlight w:val="red"/>
        </w:rPr>
        <w:t>технічне завдання;</w:t>
      </w:r>
    </w:p>
    <w:p w:rsidR="00C439CE" w:rsidRPr="00545983" w:rsidRDefault="00C439CE" w:rsidP="003227E2">
      <w:pPr>
        <w:pStyle w:val="10"/>
        <w:numPr>
          <w:ilvl w:val="0"/>
          <w:numId w:val="25"/>
        </w:numPr>
        <w:rPr>
          <w:highlight w:val="red"/>
        </w:rPr>
      </w:pPr>
      <w:r w:rsidRPr="00545983">
        <w:rPr>
          <w:highlight w:val="red"/>
        </w:rPr>
        <w:t>керівництво системного адміністратора;</w:t>
      </w:r>
    </w:p>
    <w:p w:rsidR="00C439CE" w:rsidRPr="00545983" w:rsidRDefault="00C439CE" w:rsidP="003227E2">
      <w:pPr>
        <w:pStyle w:val="10"/>
        <w:numPr>
          <w:ilvl w:val="0"/>
          <w:numId w:val="25"/>
        </w:numPr>
        <w:rPr>
          <w:highlight w:val="red"/>
        </w:rPr>
      </w:pPr>
      <w:r w:rsidRPr="00545983">
        <w:rPr>
          <w:highlight w:val="red"/>
        </w:rPr>
        <w:t>керівництво користувача.</w:t>
      </w:r>
    </w:p>
    <w:p w:rsidR="00A00115" w:rsidRPr="00545983" w:rsidRDefault="00A00115" w:rsidP="00A00115">
      <w:pPr>
        <w:pStyle w:val="10"/>
        <w:numPr>
          <w:ilvl w:val="0"/>
          <w:numId w:val="0"/>
        </w:numPr>
        <w:ind w:left="714" w:hanging="357"/>
        <w:rPr>
          <w:highlight w:val="red"/>
        </w:rPr>
      </w:pPr>
    </w:p>
    <w:p w:rsidR="00A00115" w:rsidRPr="00545983" w:rsidRDefault="00A00115" w:rsidP="00A00115">
      <w:pPr>
        <w:pStyle w:val="10"/>
        <w:numPr>
          <w:ilvl w:val="0"/>
          <w:numId w:val="0"/>
        </w:numPr>
        <w:ind w:left="714" w:hanging="357"/>
        <w:rPr>
          <w:highlight w:val="red"/>
        </w:rPr>
      </w:pPr>
    </w:p>
    <w:p w:rsidR="00A00115" w:rsidRPr="00545983" w:rsidRDefault="00A00115" w:rsidP="00A00115">
      <w:pPr>
        <w:pStyle w:val="10"/>
        <w:numPr>
          <w:ilvl w:val="0"/>
          <w:numId w:val="0"/>
        </w:numPr>
        <w:ind w:left="714" w:hanging="357"/>
        <w:rPr>
          <w:highlight w:val="red"/>
        </w:rPr>
      </w:pPr>
      <w:proofErr w:type="spellStart"/>
      <w:r w:rsidRPr="00545983">
        <w:rPr>
          <w:highlight w:val="red"/>
        </w:rPr>
        <w:t>Пока</w:t>
      </w:r>
      <w:proofErr w:type="spellEnd"/>
      <w:r w:rsidRPr="00545983">
        <w:rPr>
          <w:highlight w:val="red"/>
        </w:rPr>
        <w:t xml:space="preserve"> не </w:t>
      </w:r>
      <w:proofErr w:type="spellStart"/>
      <w:r w:rsidRPr="00545983">
        <w:rPr>
          <w:highlight w:val="red"/>
        </w:rPr>
        <w:t>пишите</w:t>
      </w:r>
      <w:proofErr w:type="spellEnd"/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70" w:name="_Toc418670339"/>
      <w:bookmarkStart w:id="71" w:name="_Toc466229396"/>
      <w:r w:rsidRPr="00545983">
        <w:lastRenderedPageBreak/>
        <w:t>Техніко-економічні показники</w:t>
      </w:r>
      <w:bookmarkEnd w:id="70"/>
      <w:bookmarkEnd w:id="71"/>
    </w:p>
    <w:p w:rsidR="00C439CE" w:rsidRPr="00545983" w:rsidRDefault="00C439CE" w:rsidP="00C439CE">
      <w:pPr>
        <w:pStyle w:val="25"/>
      </w:pPr>
      <w:r w:rsidRPr="00545983">
        <w:t>Орієнтовна економічна ефективність не обчислюється.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72" w:name="_Toc418670340"/>
      <w:bookmarkStart w:id="73" w:name="_Toc466229397"/>
      <w:r w:rsidRPr="00545983">
        <w:lastRenderedPageBreak/>
        <w:t>Стадії та етапи розробки</w:t>
      </w:r>
      <w:bookmarkEnd w:id="72"/>
      <w:bookmarkEnd w:id="73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74" w:name="_Toc418670341"/>
      <w:bookmarkStart w:id="75" w:name="_Toc466229398"/>
      <w:r w:rsidRPr="00545983">
        <w:t>Стадії розробки</w:t>
      </w:r>
      <w:bookmarkEnd w:id="74"/>
      <w:bookmarkEnd w:id="75"/>
    </w:p>
    <w:p w:rsidR="00C439CE" w:rsidRPr="00545983" w:rsidRDefault="00C439CE" w:rsidP="00C439CE">
      <w:pPr>
        <w:pStyle w:val="25"/>
      </w:pPr>
      <w:r w:rsidRPr="00545983">
        <w:t>Розробка повинна бути проведена в три стадії:</w:t>
      </w:r>
    </w:p>
    <w:p w:rsidR="00C439CE" w:rsidRPr="00545983" w:rsidRDefault="00C439CE" w:rsidP="003227E2">
      <w:pPr>
        <w:pStyle w:val="10"/>
        <w:numPr>
          <w:ilvl w:val="0"/>
          <w:numId w:val="26"/>
        </w:numPr>
      </w:pPr>
      <w:r w:rsidRPr="00545983">
        <w:t>розробка технічного завдання;</w:t>
      </w:r>
    </w:p>
    <w:p w:rsidR="00C439CE" w:rsidRPr="00545983" w:rsidRDefault="00A00115" w:rsidP="003227E2">
      <w:pPr>
        <w:pStyle w:val="10"/>
        <w:numPr>
          <w:ilvl w:val="0"/>
          <w:numId w:val="26"/>
        </w:numPr>
      </w:pPr>
      <w:r w:rsidRPr="00545983">
        <w:t>робоче проектування</w:t>
      </w:r>
      <w:r w:rsidR="00C439CE" w:rsidRPr="00545983">
        <w:t>;</w:t>
      </w:r>
    </w:p>
    <w:p w:rsidR="00C439CE" w:rsidRPr="00545983" w:rsidRDefault="00C439CE" w:rsidP="003227E2">
      <w:pPr>
        <w:pStyle w:val="10"/>
        <w:numPr>
          <w:ilvl w:val="0"/>
          <w:numId w:val="26"/>
        </w:numPr>
      </w:pPr>
      <w:r w:rsidRPr="00545983">
        <w:t>впровадження.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76" w:name="_Toc418670342"/>
      <w:bookmarkStart w:id="77" w:name="_Toc466229399"/>
      <w:r w:rsidRPr="00545983">
        <w:t>Етапи розробки</w:t>
      </w:r>
      <w:bookmarkEnd w:id="76"/>
      <w:bookmarkEnd w:id="77"/>
    </w:p>
    <w:p w:rsidR="00C439CE" w:rsidRPr="007C1594" w:rsidRDefault="00C439CE" w:rsidP="00C439CE">
      <w:pPr>
        <w:pStyle w:val="25"/>
      </w:pPr>
      <w:r w:rsidRPr="007C1594">
        <w:t>На стадії розробки технічного завдання повинен бути ви</w:t>
      </w:r>
      <w:r w:rsidR="00A00115" w:rsidRPr="007C1594">
        <w:t>конаний етап розробки, узгоджен</w:t>
      </w:r>
      <w:r w:rsidRPr="007C1594">
        <w:t>ня і затвердження технічного завдання.</w:t>
      </w:r>
    </w:p>
    <w:p w:rsidR="00C439CE" w:rsidRPr="007C1594" w:rsidRDefault="00C439CE" w:rsidP="00C439CE">
      <w:pPr>
        <w:pStyle w:val="25"/>
      </w:pPr>
      <w:r w:rsidRPr="007C1594">
        <w:t>На стадії робочого проектування повинні бути виконаний наведений нижче перелік робіт:</w:t>
      </w:r>
    </w:p>
    <w:p w:rsidR="00C439CE" w:rsidRPr="007C1594" w:rsidRDefault="00C439CE" w:rsidP="003227E2">
      <w:pPr>
        <w:pStyle w:val="10"/>
        <w:numPr>
          <w:ilvl w:val="0"/>
          <w:numId w:val="27"/>
        </w:numPr>
      </w:pPr>
      <w:r w:rsidRPr="007C1594">
        <w:t>розробка програми;</w:t>
      </w:r>
    </w:p>
    <w:p w:rsidR="00A00115" w:rsidRPr="007C1594" w:rsidRDefault="00A00115" w:rsidP="003227E2">
      <w:pPr>
        <w:pStyle w:val="10"/>
        <w:numPr>
          <w:ilvl w:val="0"/>
          <w:numId w:val="27"/>
        </w:numPr>
      </w:pPr>
      <w:r w:rsidRPr="007C1594">
        <w:t>тестування програми;</w:t>
      </w:r>
    </w:p>
    <w:p w:rsidR="00A00115" w:rsidRPr="008248F2" w:rsidRDefault="00A00115" w:rsidP="003227E2">
      <w:pPr>
        <w:pStyle w:val="10"/>
        <w:numPr>
          <w:ilvl w:val="0"/>
          <w:numId w:val="27"/>
        </w:numPr>
        <w:rPr>
          <w:highlight w:val="yellow"/>
        </w:rPr>
      </w:pPr>
      <w:r w:rsidRPr="008248F2">
        <w:rPr>
          <w:highlight w:val="yellow"/>
        </w:rPr>
        <w:t>дослідження програми;</w:t>
      </w:r>
    </w:p>
    <w:p w:rsidR="00C439CE" w:rsidRPr="007C1594" w:rsidRDefault="00C439CE" w:rsidP="00A00115">
      <w:pPr>
        <w:pStyle w:val="10"/>
        <w:numPr>
          <w:ilvl w:val="0"/>
          <w:numId w:val="27"/>
        </w:numPr>
      </w:pPr>
      <w:r w:rsidRPr="007C1594">
        <w:t>розробка програмної документації</w:t>
      </w:r>
      <w:r w:rsidR="00A00115" w:rsidRPr="007C1594">
        <w:t>.</w:t>
      </w:r>
    </w:p>
    <w:p w:rsidR="00C439CE" w:rsidRPr="00545983" w:rsidRDefault="00C439CE" w:rsidP="00C439CE">
      <w:pPr>
        <w:pStyle w:val="25"/>
      </w:pPr>
      <w:r w:rsidRPr="007C1594">
        <w:t xml:space="preserve">На стадії впровадження </w:t>
      </w:r>
      <w:r w:rsidR="00A00115" w:rsidRPr="007C1594">
        <w:t>виконується</w:t>
      </w:r>
      <w:r w:rsidRPr="007C1594">
        <w:t xml:space="preserve"> передача програми</w:t>
      </w:r>
      <w:r w:rsidR="00A00115" w:rsidRPr="007C1594">
        <w:t xml:space="preserve"> кінцевому замовнику</w:t>
      </w:r>
      <w:r w:rsidRPr="007C1594">
        <w:t>.</w:t>
      </w:r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78" w:name="_Toc418670343"/>
      <w:bookmarkStart w:id="79" w:name="_Toc466229400"/>
      <w:r w:rsidRPr="00545983">
        <w:t>Зміст роботи по етапам</w:t>
      </w:r>
      <w:bookmarkEnd w:id="78"/>
      <w:bookmarkEnd w:id="79"/>
    </w:p>
    <w:p w:rsidR="00C439CE" w:rsidRPr="007C1594" w:rsidRDefault="00C439CE" w:rsidP="00C439CE">
      <w:pPr>
        <w:pStyle w:val="25"/>
      </w:pPr>
      <w:r w:rsidRPr="007C1594">
        <w:t>На етапі розробки технічного завдання повинні бу</w:t>
      </w:r>
      <w:r w:rsidR="00A00115" w:rsidRPr="007C1594">
        <w:t>т</w:t>
      </w:r>
      <w:r w:rsidRPr="007C1594">
        <w:t>и виконані наступні роботи: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постановка задачі;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визначення і уточнення вимог до технічних засобів;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визначення вимог до програми;</w:t>
      </w:r>
    </w:p>
    <w:p w:rsidR="00C439CE" w:rsidRPr="007C1594" w:rsidRDefault="00C439CE" w:rsidP="00A00115">
      <w:pPr>
        <w:pStyle w:val="10"/>
        <w:numPr>
          <w:ilvl w:val="0"/>
          <w:numId w:val="28"/>
        </w:numPr>
        <w:ind w:left="1134" w:hanging="425"/>
      </w:pPr>
      <w:r w:rsidRPr="007C1594">
        <w:t>визначення стадій, етапів і с</w:t>
      </w:r>
      <w:r w:rsidR="00A00115" w:rsidRPr="007C1594">
        <w:t>т</w:t>
      </w:r>
      <w:r w:rsidRPr="007C1594">
        <w:t>років розробки програми та документації на неї;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вибір мов програмування;</w:t>
      </w:r>
    </w:p>
    <w:p w:rsidR="00C439CE" w:rsidRPr="007C1594" w:rsidRDefault="00C439CE" w:rsidP="003227E2">
      <w:pPr>
        <w:pStyle w:val="10"/>
        <w:numPr>
          <w:ilvl w:val="0"/>
          <w:numId w:val="28"/>
        </w:numPr>
      </w:pPr>
      <w:r w:rsidRPr="007C1594">
        <w:t>узгодження та затвердження технічного завдання.</w:t>
      </w:r>
    </w:p>
    <w:p w:rsidR="00C439CE" w:rsidRPr="007C1594" w:rsidRDefault="00C439CE" w:rsidP="00C439CE">
      <w:pPr>
        <w:pStyle w:val="25"/>
      </w:pPr>
      <w:r w:rsidRPr="007C1594">
        <w:lastRenderedPageBreak/>
        <w:t xml:space="preserve">На етапі розробки програми повинні бути виконані роботи по програмуванню і </w:t>
      </w:r>
      <w:r w:rsidR="00A00115" w:rsidRPr="007C1594">
        <w:t>налагодженню</w:t>
      </w:r>
      <w:r w:rsidRPr="007C1594">
        <w:t xml:space="preserve"> програми.</w:t>
      </w:r>
    </w:p>
    <w:p w:rsidR="00A00115" w:rsidRPr="007C1594" w:rsidRDefault="00A00115" w:rsidP="00C439CE">
      <w:pPr>
        <w:pStyle w:val="25"/>
      </w:pPr>
      <w:r w:rsidRPr="007C1594">
        <w:t>На</w:t>
      </w:r>
      <w:r w:rsidR="007C1594" w:rsidRPr="007C1594">
        <w:t xml:space="preserve"> етапі тестування повинні бут</w:t>
      </w:r>
      <w:r w:rsidR="007C1594" w:rsidRPr="007C1594">
        <w:rPr>
          <w:lang w:val="ru-RU"/>
        </w:rPr>
        <w:t xml:space="preserve">и </w:t>
      </w:r>
      <w:proofErr w:type="spellStart"/>
      <w:r w:rsidR="007C1594" w:rsidRPr="007C1594">
        <w:rPr>
          <w:lang w:val="ru-RU"/>
        </w:rPr>
        <w:t>протестова</w:t>
      </w:r>
      <w:proofErr w:type="spellEnd"/>
      <w:r w:rsidR="007C1594" w:rsidRPr="007C1594">
        <w:t>ні всі основні можливості програми, а також пройдено всі можливі</w:t>
      </w:r>
      <w:r w:rsidR="007C1594" w:rsidRPr="007C1594">
        <w:rPr>
          <w:lang w:val="ru-RU"/>
        </w:rPr>
        <w:t xml:space="preserve"> </w:t>
      </w:r>
      <w:proofErr w:type="spellStart"/>
      <w:r w:rsidR="007C1594" w:rsidRPr="007C1594">
        <w:rPr>
          <w:lang w:val="ru-RU"/>
        </w:rPr>
        <w:t>сценар</w:t>
      </w:r>
      <w:r w:rsidR="007C1594" w:rsidRPr="007C1594">
        <w:t>ії</w:t>
      </w:r>
      <w:proofErr w:type="spellEnd"/>
      <w:r w:rsidR="007C1594" w:rsidRPr="007C1594">
        <w:t xml:space="preserve"> роботи з продуктом.</w:t>
      </w:r>
    </w:p>
    <w:p w:rsidR="00A00115" w:rsidRPr="007C1594" w:rsidRDefault="00A00115" w:rsidP="00A00115">
      <w:pPr>
        <w:pStyle w:val="25"/>
      </w:pPr>
      <w:r w:rsidRPr="007C1594">
        <w:t>На етапі досліджень програми повинні бути виконані наведені нижче види робіт:</w:t>
      </w:r>
    </w:p>
    <w:p w:rsidR="00A00115" w:rsidRPr="007C1594" w:rsidRDefault="00A00115" w:rsidP="00A00115">
      <w:pPr>
        <w:pStyle w:val="10"/>
        <w:numPr>
          <w:ilvl w:val="0"/>
          <w:numId w:val="29"/>
        </w:numPr>
      </w:pPr>
      <w:r w:rsidRPr="007C1594">
        <w:t>розробка, узгодження і затвердження програми і методик дослідження;</w:t>
      </w:r>
    </w:p>
    <w:p w:rsidR="00A00115" w:rsidRPr="007C1594" w:rsidRDefault="00A00115" w:rsidP="00A00115">
      <w:pPr>
        <w:pStyle w:val="10"/>
        <w:numPr>
          <w:ilvl w:val="0"/>
          <w:numId w:val="29"/>
        </w:numPr>
      </w:pPr>
      <w:r w:rsidRPr="007C1594">
        <w:t>проведення досліджень;</w:t>
      </w:r>
    </w:p>
    <w:p w:rsidR="00A00115" w:rsidRPr="007C1594" w:rsidRDefault="00A00115" w:rsidP="004C4F3D">
      <w:pPr>
        <w:pStyle w:val="10"/>
        <w:numPr>
          <w:ilvl w:val="0"/>
          <w:numId w:val="29"/>
        </w:numPr>
      </w:pPr>
      <w:r w:rsidRPr="007C1594">
        <w:t>корегування програми і програмної документації по результатам досліджень.</w:t>
      </w:r>
    </w:p>
    <w:p w:rsidR="00C439CE" w:rsidRPr="007C1594" w:rsidRDefault="00C439CE" w:rsidP="00C439CE">
      <w:pPr>
        <w:pStyle w:val="25"/>
      </w:pPr>
      <w:r w:rsidRPr="007C1594">
        <w:t>На етапі розробки програмної документації повинна бути виконана розробка програмних документів.</w:t>
      </w:r>
    </w:p>
    <w:p w:rsidR="00C439CE" w:rsidRPr="00545983" w:rsidRDefault="00C439CE" w:rsidP="00C439CE">
      <w:pPr>
        <w:pStyle w:val="25"/>
      </w:pPr>
      <w:r w:rsidRPr="007C1594">
        <w:t>На етапі підготовки та передачі програми повинна бути виконана робота по підготовці та передачі програми і програмної документації в експлуатацію на об’єктах кафедри АСО</w:t>
      </w:r>
      <w:bookmarkStart w:id="80" w:name="_GoBack"/>
      <w:bookmarkEnd w:id="80"/>
      <w:r w:rsidRPr="007C1594">
        <w:t>ІУ.</w:t>
      </w:r>
    </w:p>
    <w:p w:rsidR="00C439CE" w:rsidRPr="00545983" w:rsidRDefault="00C439CE" w:rsidP="00C439CE">
      <w:pPr>
        <w:pStyle w:val="1"/>
        <w:spacing w:before="0" w:after="0"/>
        <w:ind w:left="432" w:hanging="432"/>
      </w:pPr>
      <w:bookmarkStart w:id="81" w:name="_Toc418670344"/>
      <w:bookmarkStart w:id="82" w:name="_Toc466229401"/>
      <w:r w:rsidRPr="00545983">
        <w:lastRenderedPageBreak/>
        <w:t>Порядок контролю і прийому</w:t>
      </w:r>
      <w:bookmarkEnd w:id="81"/>
      <w:bookmarkEnd w:id="82"/>
    </w:p>
    <w:p w:rsidR="00C439CE" w:rsidRPr="00545983" w:rsidRDefault="00C439CE" w:rsidP="00C439CE">
      <w:pPr>
        <w:pStyle w:val="21"/>
        <w:tabs>
          <w:tab w:val="clear" w:pos="1440"/>
        </w:tabs>
        <w:ind w:left="1021" w:hanging="301"/>
      </w:pPr>
      <w:bookmarkStart w:id="83" w:name="_Toc418670345"/>
      <w:bookmarkStart w:id="84" w:name="_Toc466229402"/>
      <w:r w:rsidRPr="00545983">
        <w:t>Види досліджень</w:t>
      </w:r>
      <w:bookmarkEnd w:id="83"/>
      <w:bookmarkEnd w:id="84"/>
    </w:p>
    <w:p w:rsidR="003227E2" w:rsidRPr="00545983" w:rsidRDefault="003227E2" w:rsidP="003227E2">
      <w:pPr>
        <w:pStyle w:val="25"/>
      </w:pPr>
      <w:bookmarkStart w:id="85" w:name="_Toc418670346"/>
      <w:r w:rsidRPr="00545983">
        <w:t>Приймально-здавальні випробування програмного продукту мають проводитися згідно з розробленою виконавцем і узгодженою із замовником “Програмою та методикою випробувань” на об’єкті замовника.</w:t>
      </w:r>
    </w:p>
    <w:p w:rsidR="00C439CE" w:rsidRPr="00545983" w:rsidRDefault="003227E2" w:rsidP="003227E2">
      <w:pPr>
        <w:pStyle w:val="21"/>
      </w:pPr>
      <w:r w:rsidRPr="00545983">
        <w:rPr>
          <w:szCs w:val="24"/>
          <w:lang w:eastAsia="en-US"/>
        </w:rPr>
        <w:t xml:space="preserve"> </w:t>
      </w:r>
      <w:bookmarkStart w:id="86" w:name="_Toc466229403"/>
      <w:r w:rsidR="00C439CE" w:rsidRPr="00545983">
        <w:t>Загальні вимоги до прийняття роботи</w:t>
      </w:r>
      <w:bookmarkEnd w:id="85"/>
      <w:bookmarkEnd w:id="86"/>
    </w:p>
    <w:p w:rsidR="00C439CE" w:rsidRPr="00545983" w:rsidRDefault="00C439CE" w:rsidP="002B2214">
      <w:pPr>
        <w:pStyle w:val="25"/>
        <w:sectPr w:rsidR="00C439CE" w:rsidRPr="00545983" w:rsidSect="001742B0">
          <w:headerReference w:type="even" r:id="rId9"/>
          <w:headerReference w:type="default" r:id="rId10"/>
          <w:footerReference w:type="even" r:id="rId11"/>
          <w:pgSz w:w="11906" w:h="16838" w:code="9"/>
          <w:pgMar w:top="1134" w:right="567" w:bottom="1134" w:left="1134" w:header="709" w:footer="709" w:gutter="0"/>
          <w:pgNumType w:start="2"/>
          <w:cols w:space="708"/>
          <w:docGrid w:linePitch="360"/>
        </w:sectPr>
      </w:pPr>
      <w:r w:rsidRPr="00545983">
        <w:t xml:space="preserve">На основі проведених досліджень </w:t>
      </w:r>
      <w:r w:rsidR="00DE158A" w:rsidRPr="00545983">
        <w:t>Виконавець</w:t>
      </w:r>
      <w:r w:rsidRPr="00545983">
        <w:t xml:space="preserve"> спільно з Замов</w:t>
      </w:r>
      <w:r w:rsidR="003227E2" w:rsidRPr="00545983">
        <w:t>ником підписують Акт прийому</w:t>
      </w:r>
      <w:r w:rsidR="005A1DA1">
        <w:t>-здачі програми в експлуатацію</w:t>
      </w:r>
      <w:r w:rsidR="00BD7000">
        <w:t>.</w:t>
      </w:r>
    </w:p>
    <w:p w:rsidR="00FD76AD" w:rsidRPr="00545983" w:rsidRDefault="00FD76AD" w:rsidP="00BD7000">
      <w:pPr>
        <w:ind w:firstLine="0"/>
      </w:pPr>
    </w:p>
    <w:sectPr w:rsidR="00FD76AD" w:rsidRPr="00545983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ACC" w:rsidRDefault="00395ACC">
      <w:r>
        <w:separator/>
      </w:r>
    </w:p>
  </w:endnote>
  <w:endnote w:type="continuationSeparator" w:id="0">
    <w:p w:rsidR="00395ACC" w:rsidRDefault="00395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Pr="00D17320" w:rsidRDefault="006C00D2" w:rsidP="00D17320">
    <w:pPr>
      <w:pStyle w:val="ae"/>
      <w:rPr>
        <w:rStyle w:val="a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ACC" w:rsidRDefault="00395ACC">
      <w:r>
        <w:separator/>
      </w:r>
    </w:p>
  </w:footnote>
  <w:footnote w:type="continuationSeparator" w:id="0">
    <w:p w:rsidR="00395ACC" w:rsidRDefault="00395A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42580"/>
      <w:docPartObj>
        <w:docPartGallery w:val="Page Numbers (Top of Page)"/>
        <w:docPartUnique/>
      </w:docPartObj>
    </w:sdtPr>
    <w:sdtEndPr/>
    <w:sdtContent>
      <w:p w:rsidR="006C00D2" w:rsidRDefault="006C00D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8F2" w:rsidRPr="008248F2">
          <w:rPr>
            <w:noProof/>
            <w:lang w:val="ru-RU"/>
          </w:rPr>
          <w:t>14</w:t>
        </w:r>
        <w:r>
          <w:fldChar w:fldCharType="end"/>
        </w:r>
      </w:p>
    </w:sdtContent>
  </w:sdt>
  <w:p w:rsidR="006C00D2" w:rsidRDefault="006C00D2">
    <w:pPr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0D2" w:rsidRDefault="006C00D2">
    <w:pPr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D2" w:rsidRDefault="006C00D2">
    <w:pPr>
      <w:framePr w:wrap="auto" w:vAnchor="text" w:hAnchor="page" w:x="5379" w:y="6"/>
    </w:pPr>
  </w:p>
  <w:p w:rsidR="006C00D2" w:rsidRDefault="006C00D2" w:rsidP="009D2C76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306E37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</w:abstractNum>
  <w:abstractNum w:abstractNumId="2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68"/>
        </w:tabs>
        <w:ind w:left="2868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cs="OpenSymbol"/>
      </w:rPr>
    </w:lvl>
  </w:abstractNum>
  <w:abstractNum w:abstractNumId="3">
    <w:nsid w:val="062869DF"/>
    <w:multiLevelType w:val="hybridMultilevel"/>
    <w:tmpl w:val="BAE0BDEE"/>
    <w:lvl w:ilvl="0" w:tplc="98B6FCAC">
      <w:start w:val="1"/>
      <w:numFmt w:val="bullet"/>
      <w:pStyle w:val="20"/>
      <w:lvlText w:val="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0F4E99"/>
    <w:multiLevelType w:val="hybridMultilevel"/>
    <w:tmpl w:val="FC9C8468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CA3FDA"/>
    <w:multiLevelType w:val="hybridMultilevel"/>
    <w:tmpl w:val="924E6740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D32D79"/>
    <w:multiLevelType w:val="multilevel"/>
    <w:tmpl w:val="1BAA98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1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6B554BA"/>
    <w:multiLevelType w:val="hybridMultilevel"/>
    <w:tmpl w:val="41ACC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8563DEA"/>
    <w:multiLevelType w:val="multilevel"/>
    <w:tmpl w:val="DEE6CF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C8E397A"/>
    <w:multiLevelType w:val="hybridMultilevel"/>
    <w:tmpl w:val="945E6704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CD4228B"/>
    <w:multiLevelType w:val="hybridMultilevel"/>
    <w:tmpl w:val="BE30B1EA"/>
    <w:lvl w:ilvl="0" w:tplc="04190019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>
    <w:nsid w:val="1D324F1E"/>
    <w:multiLevelType w:val="hybridMultilevel"/>
    <w:tmpl w:val="EC3075A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238D0E09"/>
    <w:multiLevelType w:val="hybridMultilevel"/>
    <w:tmpl w:val="278A2D72"/>
    <w:lvl w:ilvl="0" w:tplc="9C0CE366">
      <w:numFmt w:val="bullet"/>
      <w:pStyle w:val="10"/>
      <w:lvlText w:val="–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2FB3321A"/>
    <w:multiLevelType w:val="hybridMultilevel"/>
    <w:tmpl w:val="AD72981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3FB706C3"/>
    <w:multiLevelType w:val="multilevel"/>
    <w:tmpl w:val="5276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3C0734"/>
    <w:multiLevelType w:val="hybridMultilevel"/>
    <w:tmpl w:val="29F4BD64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47E024BF"/>
    <w:multiLevelType w:val="hybridMultilevel"/>
    <w:tmpl w:val="2B00FA4E"/>
    <w:lvl w:ilvl="0" w:tplc="800CD2E4">
      <w:start w:val="1"/>
      <w:numFmt w:val="russianLower"/>
      <w:pStyle w:val="a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87B5EB3"/>
    <w:multiLevelType w:val="hybridMultilevel"/>
    <w:tmpl w:val="B89CDE38"/>
    <w:lvl w:ilvl="0" w:tplc="EB6C3632">
      <w:start w:val="1"/>
      <w:numFmt w:val="bullet"/>
      <w:pStyle w:val="a0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B11C74"/>
    <w:multiLevelType w:val="hybridMultilevel"/>
    <w:tmpl w:val="A54254B0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C383A86"/>
    <w:multiLevelType w:val="hybridMultilevel"/>
    <w:tmpl w:val="CA1C427A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55116D"/>
    <w:multiLevelType w:val="hybridMultilevel"/>
    <w:tmpl w:val="5AFC0496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>
    <w:nsid w:val="53187F3F"/>
    <w:multiLevelType w:val="hybridMultilevel"/>
    <w:tmpl w:val="AA9EEF4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55154DB0"/>
    <w:multiLevelType w:val="hybridMultilevel"/>
    <w:tmpl w:val="1BC84196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5BE1DF9"/>
    <w:multiLevelType w:val="hybridMultilevel"/>
    <w:tmpl w:val="1974C84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>
    <w:nsid w:val="56901442"/>
    <w:multiLevelType w:val="hybridMultilevel"/>
    <w:tmpl w:val="BB3EF09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>
    <w:nsid w:val="5A400CE6"/>
    <w:multiLevelType w:val="multilevel"/>
    <w:tmpl w:val="1FE887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6">
    <w:nsid w:val="60D34497"/>
    <w:multiLevelType w:val="hybridMultilevel"/>
    <w:tmpl w:val="0BE01692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610D0D9E"/>
    <w:multiLevelType w:val="hybridMultilevel"/>
    <w:tmpl w:val="4FB06800"/>
    <w:lvl w:ilvl="0" w:tplc="A5148F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4FB4E56"/>
    <w:multiLevelType w:val="hybridMultilevel"/>
    <w:tmpl w:val="E06AFA30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>
    <w:nsid w:val="66EA5A4A"/>
    <w:multiLevelType w:val="hybridMultilevel"/>
    <w:tmpl w:val="4372E736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>
    <w:nsid w:val="690A5F6B"/>
    <w:multiLevelType w:val="hybridMultilevel"/>
    <w:tmpl w:val="BB1E1A6C"/>
    <w:lvl w:ilvl="0" w:tplc="A5148F7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CF95D72"/>
    <w:multiLevelType w:val="hybridMultilevel"/>
    <w:tmpl w:val="31FC0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2992496"/>
    <w:multiLevelType w:val="hybridMultilevel"/>
    <w:tmpl w:val="385C881A"/>
    <w:lvl w:ilvl="0" w:tplc="B734C9AE">
      <w:start w:val="1"/>
      <w:numFmt w:val="russianLower"/>
      <w:lvlText w:val="%1)"/>
      <w:lvlJc w:val="left"/>
      <w:pPr>
        <w:ind w:left="1077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797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>
    <w:nsid w:val="7C180A72"/>
    <w:multiLevelType w:val="hybridMultilevel"/>
    <w:tmpl w:val="F6CA6CB6"/>
    <w:lvl w:ilvl="0" w:tplc="A5148F7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3"/>
  </w:num>
  <w:num w:numId="5">
    <w:abstractNumId w:val="0"/>
  </w:num>
  <w:num w:numId="6">
    <w:abstractNumId w:val="30"/>
  </w:num>
  <w:num w:numId="7">
    <w:abstractNumId w:val="7"/>
  </w:num>
  <w:num w:numId="8">
    <w:abstractNumId w:val="19"/>
  </w:num>
  <w:num w:numId="9">
    <w:abstractNumId w:val="4"/>
  </w:num>
  <w:num w:numId="10">
    <w:abstractNumId w:val="33"/>
  </w:num>
  <w:num w:numId="11">
    <w:abstractNumId w:val="22"/>
  </w:num>
  <w:num w:numId="12">
    <w:abstractNumId w:val="27"/>
  </w:num>
  <w:num w:numId="13">
    <w:abstractNumId w:val="9"/>
  </w:num>
  <w:num w:numId="14">
    <w:abstractNumId w:val="5"/>
  </w:num>
  <w:num w:numId="15">
    <w:abstractNumId w:val="25"/>
  </w:num>
  <w:num w:numId="16">
    <w:abstractNumId w:val="10"/>
  </w:num>
  <w:num w:numId="17">
    <w:abstractNumId w:val="14"/>
  </w:num>
  <w:num w:numId="18">
    <w:abstractNumId w:val="8"/>
  </w:num>
  <w:num w:numId="19">
    <w:abstractNumId w:val="12"/>
  </w:num>
  <w:num w:numId="20">
    <w:abstractNumId w:val="26"/>
  </w:num>
  <w:num w:numId="21">
    <w:abstractNumId w:val="29"/>
  </w:num>
  <w:num w:numId="22">
    <w:abstractNumId w:val="18"/>
  </w:num>
  <w:num w:numId="23">
    <w:abstractNumId w:val="20"/>
  </w:num>
  <w:num w:numId="24">
    <w:abstractNumId w:val="24"/>
  </w:num>
  <w:num w:numId="25">
    <w:abstractNumId w:val="11"/>
  </w:num>
  <w:num w:numId="26">
    <w:abstractNumId w:val="13"/>
  </w:num>
  <w:num w:numId="27">
    <w:abstractNumId w:val="28"/>
  </w:num>
  <w:num w:numId="28">
    <w:abstractNumId w:val="23"/>
  </w:num>
  <w:num w:numId="29">
    <w:abstractNumId w:val="21"/>
  </w:num>
  <w:num w:numId="30">
    <w:abstractNumId w:val="15"/>
  </w:num>
  <w:num w:numId="31">
    <w:abstractNumId w:val="32"/>
  </w:num>
  <w:num w:numId="32">
    <w:abstractNumId w:val="6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D1"/>
    <w:rsid w:val="000005A9"/>
    <w:rsid w:val="00010F74"/>
    <w:rsid w:val="000124C6"/>
    <w:rsid w:val="00017896"/>
    <w:rsid w:val="00020404"/>
    <w:rsid w:val="00022861"/>
    <w:rsid w:val="00022C34"/>
    <w:rsid w:val="00023136"/>
    <w:rsid w:val="00036B0C"/>
    <w:rsid w:val="00036C8D"/>
    <w:rsid w:val="000577D9"/>
    <w:rsid w:val="000643C2"/>
    <w:rsid w:val="00074B74"/>
    <w:rsid w:val="00086C71"/>
    <w:rsid w:val="0008757A"/>
    <w:rsid w:val="000912CC"/>
    <w:rsid w:val="00091E92"/>
    <w:rsid w:val="000928DD"/>
    <w:rsid w:val="00092EF7"/>
    <w:rsid w:val="000A559D"/>
    <w:rsid w:val="000B4CC7"/>
    <w:rsid w:val="000B54B8"/>
    <w:rsid w:val="000C1B3F"/>
    <w:rsid w:val="000C46D3"/>
    <w:rsid w:val="000C490B"/>
    <w:rsid w:val="000C5C95"/>
    <w:rsid w:val="000C6426"/>
    <w:rsid w:val="000D04BB"/>
    <w:rsid w:val="000D51A8"/>
    <w:rsid w:val="000D799A"/>
    <w:rsid w:val="000E1920"/>
    <w:rsid w:val="000E37D7"/>
    <w:rsid w:val="000E37F2"/>
    <w:rsid w:val="000E3940"/>
    <w:rsid w:val="000E4CEE"/>
    <w:rsid w:val="000E54A6"/>
    <w:rsid w:val="000F1455"/>
    <w:rsid w:val="000F5229"/>
    <w:rsid w:val="000F7D7C"/>
    <w:rsid w:val="001009B2"/>
    <w:rsid w:val="0010330C"/>
    <w:rsid w:val="0010514C"/>
    <w:rsid w:val="0011282D"/>
    <w:rsid w:val="00125F40"/>
    <w:rsid w:val="00126F88"/>
    <w:rsid w:val="0012776D"/>
    <w:rsid w:val="00134004"/>
    <w:rsid w:val="00140312"/>
    <w:rsid w:val="001446E4"/>
    <w:rsid w:val="001472B6"/>
    <w:rsid w:val="001507D4"/>
    <w:rsid w:val="00150872"/>
    <w:rsid w:val="001525B1"/>
    <w:rsid w:val="00152F22"/>
    <w:rsid w:val="00163F14"/>
    <w:rsid w:val="001663AF"/>
    <w:rsid w:val="00167836"/>
    <w:rsid w:val="001742B0"/>
    <w:rsid w:val="00176420"/>
    <w:rsid w:val="00177CDF"/>
    <w:rsid w:val="00180FBA"/>
    <w:rsid w:val="00183B0B"/>
    <w:rsid w:val="00183F53"/>
    <w:rsid w:val="00184F1B"/>
    <w:rsid w:val="00191CA7"/>
    <w:rsid w:val="0019408E"/>
    <w:rsid w:val="001A2FB6"/>
    <w:rsid w:val="001C3866"/>
    <w:rsid w:val="001C6F06"/>
    <w:rsid w:val="001C7C20"/>
    <w:rsid w:val="001D6FEA"/>
    <w:rsid w:val="001D77F3"/>
    <w:rsid w:val="001E544C"/>
    <w:rsid w:val="001E610E"/>
    <w:rsid w:val="001F1332"/>
    <w:rsid w:val="001F42BF"/>
    <w:rsid w:val="00204666"/>
    <w:rsid w:val="0020514B"/>
    <w:rsid w:val="0021075D"/>
    <w:rsid w:val="002127F0"/>
    <w:rsid w:val="00216D25"/>
    <w:rsid w:val="00240B6F"/>
    <w:rsid w:val="00244199"/>
    <w:rsid w:val="00245B3D"/>
    <w:rsid w:val="002463BD"/>
    <w:rsid w:val="00247903"/>
    <w:rsid w:val="002625F3"/>
    <w:rsid w:val="00263D18"/>
    <w:rsid w:val="00274F07"/>
    <w:rsid w:val="0027635C"/>
    <w:rsid w:val="002764D3"/>
    <w:rsid w:val="00287297"/>
    <w:rsid w:val="00292660"/>
    <w:rsid w:val="002936EF"/>
    <w:rsid w:val="002963CB"/>
    <w:rsid w:val="002A17C7"/>
    <w:rsid w:val="002A5D33"/>
    <w:rsid w:val="002B0208"/>
    <w:rsid w:val="002B06CC"/>
    <w:rsid w:val="002B2214"/>
    <w:rsid w:val="002B73B7"/>
    <w:rsid w:val="002C5414"/>
    <w:rsid w:val="002C66D0"/>
    <w:rsid w:val="002C7A8F"/>
    <w:rsid w:val="002D24D1"/>
    <w:rsid w:val="002D33A6"/>
    <w:rsid w:val="002D5486"/>
    <w:rsid w:val="002E0E8C"/>
    <w:rsid w:val="002E5ED9"/>
    <w:rsid w:val="002F60E3"/>
    <w:rsid w:val="003001AD"/>
    <w:rsid w:val="00300A49"/>
    <w:rsid w:val="00300DED"/>
    <w:rsid w:val="00303541"/>
    <w:rsid w:val="00303943"/>
    <w:rsid w:val="00303D62"/>
    <w:rsid w:val="003051B2"/>
    <w:rsid w:val="00305281"/>
    <w:rsid w:val="00307669"/>
    <w:rsid w:val="00307902"/>
    <w:rsid w:val="0031744D"/>
    <w:rsid w:val="003227E2"/>
    <w:rsid w:val="00325C5D"/>
    <w:rsid w:val="00337862"/>
    <w:rsid w:val="00345449"/>
    <w:rsid w:val="00346953"/>
    <w:rsid w:val="003522A2"/>
    <w:rsid w:val="00356E94"/>
    <w:rsid w:val="003572B9"/>
    <w:rsid w:val="00361792"/>
    <w:rsid w:val="00363AC8"/>
    <w:rsid w:val="00366ADB"/>
    <w:rsid w:val="003677EA"/>
    <w:rsid w:val="00375367"/>
    <w:rsid w:val="00380D32"/>
    <w:rsid w:val="00395ACC"/>
    <w:rsid w:val="00395B50"/>
    <w:rsid w:val="00397C08"/>
    <w:rsid w:val="003A3D55"/>
    <w:rsid w:val="003A5F79"/>
    <w:rsid w:val="003B0F1F"/>
    <w:rsid w:val="003C69BF"/>
    <w:rsid w:val="003C6ACD"/>
    <w:rsid w:val="003C7140"/>
    <w:rsid w:val="003D4083"/>
    <w:rsid w:val="003D5644"/>
    <w:rsid w:val="003E2CD4"/>
    <w:rsid w:val="003E32C3"/>
    <w:rsid w:val="003E5914"/>
    <w:rsid w:val="003E5E95"/>
    <w:rsid w:val="003E7399"/>
    <w:rsid w:val="003E73DF"/>
    <w:rsid w:val="003F1739"/>
    <w:rsid w:val="003F27EE"/>
    <w:rsid w:val="003F3130"/>
    <w:rsid w:val="0040471D"/>
    <w:rsid w:val="00414300"/>
    <w:rsid w:val="00414592"/>
    <w:rsid w:val="004167BE"/>
    <w:rsid w:val="00417F89"/>
    <w:rsid w:val="00425EDC"/>
    <w:rsid w:val="00430176"/>
    <w:rsid w:val="00431C3C"/>
    <w:rsid w:val="004335A5"/>
    <w:rsid w:val="00436BFB"/>
    <w:rsid w:val="004379CE"/>
    <w:rsid w:val="00440E72"/>
    <w:rsid w:val="004444CF"/>
    <w:rsid w:val="00445F7F"/>
    <w:rsid w:val="00446E88"/>
    <w:rsid w:val="00456A6C"/>
    <w:rsid w:val="004611FC"/>
    <w:rsid w:val="00462DE7"/>
    <w:rsid w:val="00463B5A"/>
    <w:rsid w:val="00466CF6"/>
    <w:rsid w:val="004703DC"/>
    <w:rsid w:val="00472A1E"/>
    <w:rsid w:val="00473921"/>
    <w:rsid w:val="004746DC"/>
    <w:rsid w:val="00482E61"/>
    <w:rsid w:val="00482F1A"/>
    <w:rsid w:val="004863F6"/>
    <w:rsid w:val="00486B25"/>
    <w:rsid w:val="00486C47"/>
    <w:rsid w:val="004957FF"/>
    <w:rsid w:val="004A1B13"/>
    <w:rsid w:val="004A1EB2"/>
    <w:rsid w:val="004A3F12"/>
    <w:rsid w:val="004A461B"/>
    <w:rsid w:val="004A6558"/>
    <w:rsid w:val="004A6687"/>
    <w:rsid w:val="004B036E"/>
    <w:rsid w:val="004B1A4D"/>
    <w:rsid w:val="004C157C"/>
    <w:rsid w:val="004C4F3D"/>
    <w:rsid w:val="004C51B9"/>
    <w:rsid w:val="004E4FF6"/>
    <w:rsid w:val="004F071C"/>
    <w:rsid w:val="005000BA"/>
    <w:rsid w:val="00500152"/>
    <w:rsid w:val="00500BF5"/>
    <w:rsid w:val="005020FC"/>
    <w:rsid w:val="0050323E"/>
    <w:rsid w:val="00504CE0"/>
    <w:rsid w:val="00517B37"/>
    <w:rsid w:val="005221B1"/>
    <w:rsid w:val="00522605"/>
    <w:rsid w:val="00525A9F"/>
    <w:rsid w:val="00527A8F"/>
    <w:rsid w:val="0053048B"/>
    <w:rsid w:val="00534E57"/>
    <w:rsid w:val="00535667"/>
    <w:rsid w:val="005356ED"/>
    <w:rsid w:val="00541220"/>
    <w:rsid w:val="00543DBA"/>
    <w:rsid w:val="00545983"/>
    <w:rsid w:val="0055215C"/>
    <w:rsid w:val="005577FF"/>
    <w:rsid w:val="00563148"/>
    <w:rsid w:val="0057265B"/>
    <w:rsid w:val="00573339"/>
    <w:rsid w:val="005840A8"/>
    <w:rsid w:val="00584B7F"/>
    <w:rsid w:val="00585F60"/>
    <w:rsid w:val="00587080"/>
    <w:rsid w:val="00590B73"/>
    <w:rsid w:val="0059279B"/>
    <w:rsid w:val="00592923"/>
    <w:rsid w:val="00592A4D"/>
    <w:rsid w:val="005974A1"/>
    <w:rsid w:val="005A1DA1"/>
    <w:rsid w:val="005A5369"/>
    <w:rsid w:val="005B6C1D"/>
    <w:rsid w:val="005D2E9F"/>
    <w:rsid w:val="005E19C7"/>
    <w:rsid w:val="005E256D"/>
    <w:rsid w:val="005E5923"/>
    <w:rsid w:val="005F35AF"/>
    <w:rsid w:val="005F42CB"/>
    <w:rsid w:val="00603688"/>
    <w:rsid w:val="00603B2C"/>
    <w:rsid w:val="0060703D"/>
    <w:rsid w:val="00607CFE"/>
    <w:rsid w:val="006212DA"/>
    <w:rsid w:val="0062137F"/>
    <w:rsid w:val="0062334F"/>
    <w:rsid w:val="00623C26"/>
    <w:rsid w:val="006257F5"/>
    <w:rsid w:val="006315D5"/>
    <w:rsid w:val="006358D5"/>
    <w:rsid w:val="00636F37"/>
    <w:rsid w:val="0064068B"/>
    <w:rsid w:val="00643CCE"/>
    <w:rsid w:val="00644484"/>
    <w:rsid w:val="006547C3"/>
    <w:rsid w:val="00656176"/>
    <w:rsid w:val="00657A67"/>
    <w:rsid w:val="00665421"/>
    <w:rsid w:val="00666C90"/>
    <w:rsid w:val="00674FD5"/>
    <w:rsid w:val="006769C5"/>
    <w:rsid w:val="00677568"/>
    <w:rsid w:val="0068316E"/>
    <w:rsid w:val="0068594C"/>
    <w:rsid w:val="00690D09"/>
    <w:rsid w:val="00691117"/>
    <w:rsid w:val="00691211"/>
    <w:rsid w:val="00695005"/>
    <w:rsid w:val="006A03B5"/>
    <w:rsid w:val="006A2ECE"/>
    <w:rsid w:val="006A6F52"/>
    <w:rsid w:val="006A7BE8"/>
    <w:rsid w:val="006B1388"/>
    <w:rsid w:val="006C00D2"/>
    <w:rsid w:val="006D4DD0"/>
    <w:rsid w:val="006D5D16"/>
    <w:rsid w:val="006D6CEF"/>
    <w:rsid w:val="006E36E4"/>
    <w:rsid w:val="006E48A3"/>
    <w:rsid w:val="006E7DA7"/>
    <w:rsid w:val="006F00BB"/>
    <w:rsid w:val="006F2572"/>
    <w:rsid w:val="006F44BC"/>
    <w:rsid w:val="006F73C1"/>
    <w:rsid w:val="006F7BA4"/>
    <w:rsid w:val="007008A6"/>
    <w:rsid w:val="0070372E"/>
    <w:rsid w:val="007039C6"/>
    <w:rsid w:val="007064A8"/>
    <w:rsid w:val="0071056A"/>
    <w:rsid w:val="00710709"/>
    <w:rsid w:val="00713566"/>
    <w:rsid w:val="00721AF6"/>
    <w:rsid w:val="00722291"/>
    <w:rsid w:val="00722D86"/>
    <w:rsid w:val="0072605D"/>
    <w:rsid w:val="00726FB8"/>
    <w:rsid w:val="00731A54"/>
    <w:rsid w:val="00732480"/>
    <w:rsid w:val="00736BE9"/>
    <w:rsid w:val="00770D91"/>
    <w:rsid w:val="00783510"/>
    <w:rsid w:val="0078546C"/>
    <w:rsid w:val="00786E49"/>
    <w:rsid w:val="00787CD3"/>
    <w:rsid w:val="007935A3"/>
    <w:rsid w:val="007A67C2"/>
    <w:rsid w:val="007B0BF2"/>
    <w:rsid w:val="007B2E53"/>
    <w:rsid w:val="007C1594"/>
    <w:rsid w:val="007C194F"/>
    <w:rsid w:val="007C1EE2"/>
    <w:rsid w:val="007C2429"/>
    <w:rsid w:val="007C27E6"/>
    <w:rsid w:val="007C3496"/>
    <w:rsid w:val="007C397B"/>
    <w:rsid w:val="007C5E73"/>
    <w:rsid w:val="007D080B"/>
    <w:rsid w:val="007D39ED"/>
    <w:rsid w:val="007D513D"/>
    <w:rsid w:val="007E39DE"/>
    <w:rsid w:val="007F29DF"/>
    <w:rsid w:val="007F2A5A"/>
    <w:rsid w:val="007F34CA"/>
    <w:rsid w:val="007F4B61"/>
    <w:rsid w:val="007F4EEB"/>
    <w:rsid w:val="008027F6"/>
    <w:rsid w:val="00804CCC"/>
    <w:rsid w:val="00806C11"/>
    <w:rsid w:val="00811733"/>
    <w:rsid w:val="008135EF"/>
    <w:rsid w:val="008248F2"/>
    <w:rsid w:val="00824A5D"/>
    <w:rsid w:val="008312E6"/>
    <w:rsid w:val="00832936"/>
    <w:rsid w:val="00837265"/>
    <w:rsid w:val="008406B0"/>
    <w:rsid w:val="00840967"/>
    <w:rsid w:val="008412B4"/>
    <w:rsid w:val="00842DA6"/>
    <w:rsid w:val="008571AA"/>
    <w:rsid w:val="00860700"/>
    <w:rsid w:val="008615D4"/>
    <w:rsid w:val="008620CC"/>
    <w:rsid w:val="00862D30"/>
    <w:rsid w:val="00872B05"/>
    <w:rsid w:val="00883E03"/>
    <w:rsid w:val="00891A60"/>
    <w:rsid w:val="008A1C35"/>
    <w:rsid w:val="008A206A"/>
    <w:rsid w:val="008A37D6"/>
    <w:rsid w:val="008A4A5B"/>
    <w:rsid w:val="008A7B92"/>
    <w:rsid w:val="008B4CD4"/>
    <w:rsid w:val="008C0BF4"/>
    <w:rsid w:val="008C0CF1"/>
    <w:rsid w:val="008C4738"/>
    <w:rsid w:val="008C5B87"/>
    <w:rsid w:val="008D0DF9"/>
    <w:rsid w:val="008D179F"/>
    <w:rsid w:val="008D4C92"/>
    <w:rsid w:val="008D562D"/>
    <w:rsid w:val="008E03BF"/>
    <w:rsid w:val="008F4250"/>
    <w:rsid w:val="008F594D"/>
    <w:rsid w:val="008F6D79"/>
    <w:rsid w:val="009034D5"/>
    <w:rsid w:val="009037DE"/>
    <w:rsid w:val="00904A18"/>
    <w:rsid w:val="00910792"/>
    <w:rsid w:val="009142BA"/>
    <w:rsid w:val="00926057"/>
    <w:rsid w:val="0092782F"/>
    <w:rsid w:val="00933E66"/>
    <w:rsid w:val="00936D28"/>
    <w:rsid w:val="00940174"/>
    <w:rsid w:val="00941865"/>
    <w:rsid w:val="009473C6"/>
    <w:rsid w:val="00951196"/>
    <w:rsid w:val="0095140E"/>
    <w:rsid w:val="00952FAF"/>
    <w:rsid w:val="00953279"/>
    <w:rsid w:val="00954D33"/>
    <w:rsid w:val="00962ACF"/>
    <w:rsid w:val="00967778"/>
    <w:rsid w:val="009718B3"/>
    <w:rsid w:val="00974305"/>
    <w:rsid w:val="009829DA"/>
    <w:rsid w:val="00992F95"/>
    <w:rsid w:val="00996776"/>
    <w:rsid w:val="009A1A37"/>
    <w:rsid w:val="009A7C63"/>
    <w:rsid w:val="009B0B4F"/>
    <w:rsid w:val="009B1637"/>
    <w:rsid w:val="009B4E69"/>
    <w:rsid w:val="009B6193"/>
    <w:rsid w:val="009B6E74"/>
    <w:rsid w:val="009C1EF4"/>
    <w:rsid w:val="009C39B4"/>
    <w:rsid w:val="009D2C76"/>
    <w:rsid w:val="009D3C02"/>
    <w:rsid w:val="009D66C8"/>
    <w:rsid w:val="009E07F7"/>
    <w:rsid w:val="009E3AFA"/>
    <w:rsid w:val="009E3BA1"/>
    <w:rsid w:val="009E6280"/>
    <w:rsid w:val="009E7FAF"/>
    <w:rsid w:val="009F2A23"/>
    <w:rsid w:val="00A00115"/>
    <w:rsid w:val="00A00A1F"/>
    <w:rsid w:val="00A00AFB"/>
    <w:rsid w:val="00A03B54"/>
    <w:rsid w:val="00A03C02"/>
    <w:rsid w:val="00A11763"/>
    <w:rsid w:val="00A22DA2"/>
    <w:rsid w:val="00A317A8"/>
    <w:rsid w:val="00A318C2"/>
    <w:rsid w:val="00A32783"/>
    <w:rsid w:val="00A42F95"/>
    <w:rsid w:val="00A43268"/>
    <w:rsid w:val="00A53C43"/>
    <w:rsid w:val="00A55E60"/>
    <w:rsid w:val="00A61E6F"/>
    <w:rsid w:val="00A658D4"/>
    <w:rsid w:val="00A74E49"/>
    <w:rsid w:val="00A776C1"/>
    <w:rsid w:val="00A874C2"/>
    <w:rsid w:val="00A87B5F"/>
    <w:rsid w:val="00A90D40"/>
    <w:rsid w:val="00A93CB2"/>
    <w:rsid w:val="00A94400"/>
    <w:rsid w:val="00A971C0"/>
    <w:rsid w:val="00AA40C8"/>
    <w:rsid w:val="00AA6740"/>
    <w:rsid w:val="00AC1948"/>
    <w:rsid w:val="00AC3EB1"/>
    <w:rsid w:val="00AD07CE"/>
    <w:rsid w:val="00AD2EB1"/>
    <w:rsid w:val="00AD37F4"/>
    <w:rsid w:val="00AE3562"/>
    <w:rsid w:val="00AE40BE"/>
    <w:rsid w:val="00AF257D"/>
    <w:rsid w:val="00AF51B2"/>
    <w:rsid w:val="00AF6EA9"/>
    <w:rsid w:val="00AF794B"/>
    <w:rsid w:val="00B004B4"/>
    <w:rsid w:val="00B14C46"/>
    <w:rsid w:val="00B17BB9"/>
    <w:rsid w:val="00B20085"/>
    <w:rsid w:val="00B2024E"/>
    <w:rsid w:val="00B21EDB"/>
    <w:rsid w:val="00B2228A"/>
    <w:rsid w:val="00B2253E"/>
    <w:rsid w:val="00B31C72"/>
    <w:rsid w:val="00B371DA"/>
    <w:rsid w:val="00B40FF1"/>
    <w:rsid w:val="00B4644A"/>
    <w:rsid w:val="00B50335"/>
    <w:rsid w:val="00B511CC"/>
    <w:rsid w:val="00B51B85"/>
    <w:rsid w:val="00B53F09"/>
    <w:rsid w:val="00B54DCA"/>
    <w:rsid w:val="00B56AAF"/>
    <w:rsid w:val="00B60165"/>
    <w:rsid w:val="00B613D1"/>
    <w:rsid w:val="00B66BA3"/>
    <w:rsid w:val="00B71E38"/>
    <w:rsid w:val="00B75552"/>
    <w:rsid w:val="00B76EED"/>
    <w:rsid w:val="00B77559"/>
    <w:rsid w:val="00B815C9"/>
    <w:rsid w:val="00B81BA8"/>
    <w:rsid w:val="00B83207"/>
    <w:rsid w:val="00B845C9"/>
    <w:rsid w:val="00B85D67"/>
    <w:rsid w:val="00B93A7C"/>
    <w:rsid w:val="00B94D0B"/>
    <w:rsid w:val="00B97ED9"/>
    <w:rsid w:val="00BA65E4"/>
    <w:rsid w:val="00BB0A07"/>
    <w:rsid w:val="00BB152E"/>
    <w:rsid w:val="00BB65D0"/>
    <w:rsid w:val="00BC0946"/>
    <w:rsid w:val="00BD2B41"/>
    <w:rsid w:val="00BD7000"/>
    <w:rsid w:val="00BE0C8D"/>
    <w:rsid w:val="00BF238D"/>
    <w:rsid w:val="00BF3470"/>
    <w:rsid w:val="00C00C8C"/>
    <w:rsid w:val="00C10A98"/>
    <w:rsid w:val="00C12EAA"/>
    <w:rsid w:val="00C16AAD"/>
    <w:rsid w:val="00C17519"/>
    <w:rsid w:val="00C26D8A"/>
    <w:rsid w:val="00C31F2C"/>
    <w:rsid w:val="00C358AA"/>
    <w:rsid w:val="00C35EA2"/>
    <w:rsid w:val="00C42481"/>
    <w:rsid w:val="00C42BE7"/>
    <w:rsid w:val="00C4348B"/>
    <w:rsid w:val="00C434EA"/>
    <w:rsid w:val="00C439CE"/>
    <w:rsid w:val="00C46BE1"/>
    <w:rsid w:val="00C502FB"/>
    <w:rsid w:val="00C5108C"/>
    <w:rsid w:val="00C54738"/>
    <w:rsid w:val="00C55220"/>
    <w:rsid w:val="00C57465"/>
    <w:rsid w:val="00C57511"/>
    <w:rsid w:val="00C64F9F"/>
    <w:rsid w:val="00C7171D"/>
    <w:rsid w:val="00C74ADB"/>
    <w:rsid w:val="00C74C82"/>
    <w:rsid w:val="00C75F99"/>
    <w:rsid w:val="00C80E49"/>
    <w:rsid w:val="00C84B00"/>
    <w:rsid w:val="00C90F52"/>
    <w:rsid w:val="00C91CD7"/>
    <w:rsid w:val="00C92A3F"/>
    <w:rsid w:val="00C94316"/>
    <w:rsid w:val="00C97DD1"/>
    <w:rsid w:val="00CA0618"/>
    <w:rsid w:val="00CA334B"/>
    <w:rsid w:val="00CA4B36"/>
    <w:rsid w:val="00CB0915"/>
    <w:rsid w:val="00CC18DE"/>
    <w:rsid w:val="00CC446C"/>
    <w:rsid w:val="00CC6507"/>
    <w:rsid w:val="00CD7704"/>
    <w:rsid w:val="00CF051D"/>
    <w:rsid w:val="00CF0B46"/>
    <w:rsid w:val="00CF0F25"/>
    <w:rsid w:val="00CF2A8A"/>
    <w:rsid w:val="00CF5C4C"/>
    <w:rsid w:val="00D063D6"/>
    <w:rsid w:val="00D13F52"/>
    <w:rsid w:val="00D1637C"/>
    <w:rsid w:val="00D17320"/>
    <w:rsid w:val="00D24F83"/>
    <w:rsid w:val="00D34D76"/>
    <w:rsid w:val="00D34DB8"/>
    <w:rsid w:val="00D4023A"/>
    <w:rsid w:val="00D46A0D"/>
    <w:rsid w:val="00D52B7C"/>
    <w:rsid w:val="00D52D57"/>
    <w:rsid w:val="00D56AD2"/>
    <w:rsid w:val="00D6349B"/>
    <w:rsid w:val="00D65592"/>
    <w:rsid w:val="00D671EB"/>
    <w:rsid w:val="00D731E9"/>
    <w:rsid w:val="00D7685F"/>
    <w:rsid w:val="00D8437F"/>
    <w:rsid w:val="00D86A53"/>
    <w:rsid w:val="00D871A6"/>
    <w:rsid w:val="00D917DB"/>
    <w:rsid w:val="00D93314"/>
    <w:rsid w:val="00DA7E7D"/>
    <w:rsid w:val="00DB2C6A"/>
    <w:rsid w:val="00DB6D76"/>
    <w:rsid w:val="00DC0306"/>
    <w:rsid w:val="00DC126E"/>
    <w:rsid w:val="00DC27AD"/>
    <w:rsid w:val="00DD0389"/>
    <w:rsid w:val="00DD7078"/>
    <w:rsid w:val="00DE158A"/>
    <w:rsid w:val="00DE34AD"/>
    <w:rsid w:val="00DF0960"/>
    <w:rsid w:val="00E02227"/>
    <w:rsid w:val="00E1046E"/>
    <w:rsid w:val="00E15DC5"/>
    <w:rsid w:val="00E17A63"/>
    <w:rsid w:val="00E25DCC"/>
    <w:rsid w:val="00E263BB"/>
    <w:rsid w:val="00E308DE"/>
    <w:rsid w:val="00E30BF8"/>
    <w:rsid w:val="00E31DFB"/>
    <w:rsid w:val="00E32310"/>
    <w:rsid w:val="00E35409"/>
    <w:rsid w:val="00E422B4"/>
    <w:rsid w:val="00E43945"/>
    <w:rsid w:val="00E45A06"/>
    <w:rsid w:val="00E4756C"/>
    <w:rsid w:val="00E502E8"/>
    <w:rsid w:val="00E53497"/>
    <w:rsid w:val="00E53756"/>
    <w:rsid w:val="00E54F48"/>
    <w:rsid w:val="00E57ED0"/>
    <w:rsid w:val="00E63FE9"/>
    <w:rsid w:val="00E66F94"/>
    <w:rsid w:val="00E67309"/>
    <w:rsid w:val="00E71740"/>
    <w:rsid w:val="00E72BFB"/>
    <w:rsid w:val="00E766BC"/>
    <w:rsid w:val="00E76EAA"/>
    <w:rsid w:val="00E902EF"/>
    <w:rsid w:val="00E920E2"/>
    <w:rsid w:val="00E93ACC"/>
    <w:rsid w:val="00E944F5"/>
    <w:rsid w:val="00E95F5A"/>
    <w:rsid w:val="00E96325"/>
    <w:rsid w:val="00EA0455"/>
    <w:rsid w:val="00EA0D07"/>
    <w:rsid w:val="00EB45C3"/>
    <w:rsid w:val="00EC4317"/>
    <w:rsid w:val="00ED4A88"/>
    <w:rsid w:val="00ED4BAE"/>
    <w:rsid w:val="00ED5DA5"/>
    <w:rsid w:val="00EE2709"/>
    <w:rsid w:val="00EF6B2A"/>
    <w:rsid w:val="00F020B2"/>
    <w:rsid w:val="00F04B9C"/>
    <w:rsid w:val="00F10C56"/>
    <w:rsid w:val="00F15444"/>
    <w:rsid w:val="00F2442E"/>
    <w:rsid w:val="00F2457E"/>
    <w:rsid w:val="00F47112"/>
    <w:rsid w:val="00F4753F"/>
    <w:rsid w:val="00F53784"/>
    <w:rsid w:val="00F53E97"/>
    <w:rsid w:val="00F55C2C"/>
    <w:rsid w:val="00F55F5B"/>
    <w:rsid w:val="00F6008F"/>
    <w:rsid w:val="00F6485F"/>
    <w:rsid w:val="00F73D72"/>
    <w:rsid w:val="00F77C34"/>
    <w:rsid w:val="00F8554C"/>
    <w:rsid w:val="00F90B8B"/>
    <w:rsid w:val="00F93AD7"/>
    <w:rsid w:val="00F95047"/>
    <w:rsid w:val="00F95EB3"/>
    <w:rsid w:val="00FB08FF"/>
    <w:rsid w:val="00FB1CEC"/>
    <w:rsid w:val="00FB4F11"/>
    <w:rsid w:val="00FB6F7F"/>
    <w:rsid w:val="00FC4E1E"/>
    <w:rsid w:val="00FC619A"/>
    <w:rsid w:val="00FC623F"/>
    <w:rsid w:val="00FC6E0F"/>
    <w:rsid w:val="00FD1AB3"/>
    <w:rsid w:val="00FD51D2"/>
    <w:rsid w:val="00FD6D30"/>
    <w:rsid w:val="00FD76AD"/>
    <w:rsid w:val="00FE3316"/>
    <w:rsid w:val="00FE7CA3"/>
    <w:rsid w:val="00FF007C"/>
    <w:rsid w:val="00FF4194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150872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1"/>
    <w:next w:val="a1"/>
    <w:qFormat/>
    <w:rsid w:val="0096777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1">
    <w:name w:val="heading 2"/>
    <w:aliases w:val="Знак,Знак Знак Знак"/>
    <w:basedOn w:val="a1"/>
    <w:next w:val="a1"/>
    <w:qFormat/>
    <w:rsid w:val="00967778"/>
    <w:pPr>
      <w:keepNext/>
      <w:keepLines/>
      <w:numPr>
        <w:ilvl w:val="1"/>
        <w:numId w:val="1"/>
      </w:numPr>
      <w:autoSpaceDE w:val="0"/>
      <w:autoSpaceDN w:val="0"/>
      <w:spacing w:before="240" w:after="240"/>
      <w:ind w:left="709" w:firstLine="0"/>
      <w:jc w:val="left"/>
      <w:outlineLvl w:val="1"/>
    </w:pPr>
    <w:rPr>
      <w:szCs w:val="32"/>
    </w:rPr>
  </w:style>
  <w:style w:type="paragraph" w:styleId="3">
    <w:name w:val="heading 3"/>
    <w:basedOn w:val="a1"/>
    <w:next w:val="a1"/>
    <w:qFormat/>
    <w:rsid w:val="00690D09"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09"/>
      <w:jc w:val="left"/>
      <w:outlineLvl w:val="2"/>
    </w:pPr>
    <w:rPr>
      <w:rFonts w:cs="Arial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uiPriority w:val="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uiPriority w:val="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1">
    <w:name w:val="toc 1"/>
    <w:basedOn w:val="a1"/>
    <w:next w:val="a1"/>
    <w:autoRedefine/>
    <w:uiPriority w:val="39"/>
    <w:rsid w:val="00967778"/>
    <w:pPr>
      <w:tabs>
        <w:tab w:val="left" w:pos="426"/>
        <w:tab w:val="right" w:leader="dot" w:pos="10206"/>
      </w:tabs>
      <w:spacing w:before="120" w:after="120"/>
      <w:ind w:firstLine="142"/>
      <w:jc w:val="left"/>
    </w:pPr>
    <w:rPr>
      <w:b/>
      <w:bCs/>
      <w:caps/>
      <w:noProof/>
      <w:szCs w:val="28"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rsid w:val="00967778"/>
    <w:pPr>
      <w:tabs>
        <w:tab w:val="left" w:pos="709"/>
        <w:tab w:val="left" w:pos="993"/>
        <w:tab w:val="right" w:leader="dot" w:pos="10206"/>
      </w:tabs>
      <w:ind w:firstLine="425"/>
      <w:jc w:val="left"/>
    </w:pPr>
    <w:rPr>
      <w:rFonts w:eastAsiaTheme="majorEastAsia"/>
      <w:noProof/>
      <w:lang w:val="ru-RU"/>
    </w:rPr>
  </w:style>
  <w:style w:type="paragraph" w:styleId="30">
    <w:name w:val="toc 3"/>
    <w:basedOn w:val="a1"/>
    <w:next w:val="a1"/>
    <w:autoRedefine/>
    <w:uiPriority w:val="39"/>
    <w:rsid w:val="00967778"/>
    <w:pPr>
      <w:tabs>
        <w:tab w:val="left" w:pos="1560"/>
        <w:tab w:val="right" w:leader="dot" w:pos="10195"/>
      </w:tabs>
      <w:ind w:firstLine="851"/>
      <w:jc w:val="left"/>
    </w:pPr>
    <w:rPr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header"/>
    <w:basedOn w:val="a1"/>
    <w:link w:val="ad"/>
    <w:uiPriority w:val="99"/>
    <w:pPr>
      <w:tabs>
        <w:tab w:val="center" w:pos="4153"/>
        <w:tab w:val="right" w:pos="8306"/>
      </w:tabs>
    </w:pPr>
  </w:style>
  <w:style w:type="paragraph" w:styleId="ae">
    <w:name w:val="footer"/>
    <w:basedOn w:val="a1"/>
    <w:link w:val="af"/>
    <w:pPr>
      <w:tabs>
        <w:tab w:val="center" w:pos="4153"/>
        <w:tab w:val="right" w:pos="8306"/>
      </w:tabs>
    </w:pPr>
    <w:rPr>
      <w:lang w:eastAsia="x-none"/>
    </w:r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lang w:val="ru-RU"/>
    </w:rPr>
  </w:style>
  <w:style w:type="paragraph" w:styleId="af2">
    <w:name w:val="Body Text Indent"/>
    <w:basedOn w:val="a1"/>
    <w:link w:val="af3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1">
    <w:name w:val="Body Text Indent 3"/>
    <w:basedOn w:val="a1"/>
    <w:pPr>
      <w:ind w:firstLine="708"/>
    </w:pPr>
    <w:rPr>
      <w:lang w:val="ru-RU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6">
    <w:name w:val="TOC Heading"/>
    <w:basedOn w:val="1"/>
    <w:next w:val="a1"/>
    <w:uiPriority w:val="39"/>
    <w:qFormat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7">
    <w:name w:val="FollowedHyperlink"/>
    <w:unhideWhenUsed/>
    <w:rPr>
      <w:color w:val="800080"/>
      <w:u w:val="single"/>
    </w:rPr>
  </w:style>
  <w:style w:type="paragraph" w:customStyle="1" w:styleId="af8">
    <w:name w:val="Додаток"/>
    <w:basedOn w:val="a8"/>
    <w:rPr>
      <w:caps w:val="0"/>
    </w:rPr>
  </w:style>
  <w:style w:type="paragraph" w:customStyle="1" w:styleId="af9">
    <w:name w:val="Назва додатку"/>
    <w:basedOn w:val="af8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a">
    <w:name w:val="Подпись к таблице"/>
    <w:basedOn w:val="afb"/>
    <w:rsid w:val="00FC4E1E"/>
    <w:rPr>
      <w:sz w:val="24"/>
    </w:rPr>
  </w:style>
  <w:style w:type="paragraph" w:styleId="afb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b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c">
    <w:name w:val="Подпись таблицы"/>
    <w:basedOn w:val="a1"/>
    <w:rsid w:val="00445F7F"/>
    <w:pPr>
      <w:spacing w:before="240" w:after="240"/>
    </w:pPr>
  </w:style>
  <w:style w:type="paragraph" w:customStyle="1" w:styleId="afd">
    <w:name w:val="Текст таблицы"/>
    <w:basedOn w:val="a1"/>
    <w:rsid w:val="00445F7F"/>
    <w:pPr>
      <w:ind w:firstLine="0"/>
      <w:jc w:val="center"/>
    </w:pPr>
  </w:style>
  <w:style w:type="paragraph" w:customStyle="1" w:styleId="afe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2">
    <w:name w:val="Таблиця 1"/>
    <w:basedOn w:val="afb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f">
    <w:name w:val="List Paragraph"/>
    <w:basedOn w:val="a1"/>
    <w:uiPriority w:val="34"/>
    <w:qFormat/>
    <w:rsid w:val="00445F7F"/>
    <w:pPr>
      <w:ind w:left="720"/>
    </w:pPr>
  </w:style>
  <w:style w:type="character" w:styleId="aff0">
    <w:name w:val="Strong"/>
    <w:qFormat/>
    <w:rsid w:val="00445F7F"/>
    <w:rPr>
      <w:b/>
      <w:bCs/>
    </w:rPr>
  </w:style>
  <w:style w:type="table" w:styleId="aff1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2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5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3">
    <w:name w:val="таблица"/>
    <w:basedOn w:val="afb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4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5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6">
    <w:name w:val="Body Text"/>
    <w:basedOn w:val="a1"/>
    <w:link w:val="aff7"/>
    <w:rsid w:val="00445F7F"/>
    <w:pPr>
      <w:spacing w:after="120"/>
    </w:pPr>
    <w:rPr>
      <w:lang w:eastAsia="x-none"/>
    </w:rPr>
  </w:style>
  <w:style w:type="character" w:customStyle="1" w:styleId="aff7">
    <w:name w:val="Основной текст Знак"/>
    <w:link w:val="aff6"/>
    <w:rsid w:val="00445F7F"/>
    <w:rPr>
      <w:sz w:val="24"/>
      <w:szCs w:val="24"/>
      <w:lang w:val="uk-UA"/>
    </w:rPr>
  </w:style>
  <w:style w:type="paragraph" w:customStyle="1" w:styleId="13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f">
    <w:name w:val="Нижний колонтитул Знак"/>
    <w:link w:val="ae"/>
    <w:rsid w:val="00AF6EA9"/>
    <w:rPr>
      <w:sz w:val="24"/>
      <w:szCs w:val="24"/>
      <w:lang w:val="uk-UA"/>
    </w:rPr>
  </w:style>
  <w:style w:type="character" w:customStyle="1" w:styleId="af3">
    <w:name w:val="Основной текст с отступом Знак"/>
    <w:link w:val="af2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4">
    <w:name w:val="Сетка таблицы1"/>
    <w:basedOn w:val="a3"/>
    <w:next w:val="aff1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Balloon Text"/>
    <w:basedOn w:val="a1"/>
    <w:link w:val="aff9"/>
    <w:uiPriority w:val="99"/>
    <w:semiHidden/>
    <w:unhideWhenUsed/>
    <w:rsid w:val="00AF25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AF257D"/>
    <w:rPr>
      <w:rFonts w:ascii="Tahoma" w:hAnsi="Tahoma" w:cs="Tahoma"/>
      <w:sz w:val="16"/>
      <w:szCs w:val="16"/>
      <w:lang w:val="uk-UA"/>
    </w:rPr>
  </w:style>
  <w:style w:type="character" w:customStyle="1" w:styleId="shorttext">
    <w:name w:val="short_text"/>
    <w:basedOn w:val="a2"/>
    <w:rsid w:val="00E35409"/>
  </w:style>
  <w:style w:type="paragraph" w:styleId="affa">
    <w:name w:val="endnote text"/>
    <w:basedOn w:val="a1"/>
    <w:link w:val="affb"/>
    <w:uiPriority w:val="99"/>
    <w:semiHidden/>
    <w:unhideWhenUsed/>
    <w:rsid w:val="003F3130"/>
    <w:pPr>
      <w:spacing w:line="240" w:lineRule="auto"/>
    </w:pPr>
    <w:rPr>
      <w:sz w:val="20"/>
      <w:szCs w:val="20"/>
    </w:r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3F3130"/>
    <w:rPr>
      <w:lang w:val="uk-UA"/>
    </w:rPr>
  </w:style>
  <w:style w:type="character" w:styleId="affc">
    <w:name w:val="endnote reference"/>
    <w:basedOn w:val="a2"/>
    <w:uiPriority w:val="99"/>
    <w:semiHidden/>
    <w:unhideWhenUsed/>
    <w:rsid w:val="003F3130"/>
    <w:rPr>
      <w:vertAlign w:val="superscript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ff"/>
    <w:uiPriority w:val="99"/>
    <w:rsid w:val="00EA0D07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character" w:customStyle="1" w:styleId="wikidata-snak">
    <w:name w:val="wikidata-snak"/>
    <w:basedOn w:val="a2"/>
    <w:rsid w:val="00636F37"/>
  </w:style>
  <w:style w:type="character" w:customStyle="1" w:styleId="longtext">
    <w:name w:val="long_text"/>
    <w:rsid w:val="00B81BA8"/>
  </w:style>
  <w:style w:type="character" w:customStyle="1" w:styleId="atn">
    <w:name w:val="atn"/>
    <w:rsid w:val="00B81BA8"/>
  </w:style>
  <w:style w:type="paragraph" w:customStyle="1" w:styleId="25">
    <w:name w:val="2 Текст_звичайний"/>
    <w:basedOn w:val="a1"/>
    <w:link w:val="26"/>
    <w:qFormat/>
    <w:rsid w:val="00C439CE"/>
    <w:pPr>
      <w:autoSpaceDE w:val="0"/>
      <w:autoSpaceDN w:val="0"/>
    </w:pPr>
    <w:rPr>
      <w:lang w:eastAsia="en-US"/>
    </w:rPr>
  </w:style>
  <w:style w:type="character" w:customStyle="1" w:styleId="26">
    <w:name w:val="2 Текст_звичайний Знак"/>
    <w:link w:val="25"/>
    <w:rsid w:val="00C439CE"/>
    <w:rPr>
      <w:sz w:val="28"/>
      <w:szCs w:val="24"/>
      <w:lang w:val="uk-UA" w:eastAsia="en-US"/>
    </w:rPr>
  </w:style>
  <w:style w:type="paragraph" w:customStyle="1" w:styleId="10">
    <w:name w:val="Список1"/>
    <w:link w:val="Char"/>
    <w:qFormat/>
    <w:rsid w:val="00C439CE"/>
    <w:pPr>
      <w:numPr>
        <w:numId w:val="19"/>
      </w:numPr>
      <w:spacing w:line="360" w:lineRule="auto"/>
      <w:ind w:left="714" w:hanging="357"/>
      <w:jc w:val="both"/>
    </w:pPr>
    <w:rPr>
      <w:sz w:val="28"/>
      <w:szCs w:val="32"/>
      <w:lang w:val="uk-UA" w:eastAsia="en-US"/>
    </w:rPr>
  </w:style>
  <w:style w:type="character" w:customStyle="1" w:styleId="Char">
    <w:name w:val="Список Char"/>
    <w:basedOn w:val="a2"/>
    <w:link w:val="10"/>
    <w:rsid w:val="00C439CE"/>
    <w:rPr>
      <w:sz w:val="28"/>
      <w:szCs w:val="32"/>
      <w:lang w:val="uk-UA" w:eastAsia="en-US"/>
    </w:rPr>
  </w:style>
  <w:style w:type="character" w:customStyle="1" w:styleId="ad">
    <w:name w:val="Верхний колонтитул Знак"/>
    <w:basedOn w:val="a2"/>
    <w:link w:val="ac"/>
    <w:uiPriority w:val="99"/>
    <w:rsid w:val="004957FF"/>
    <w:rPr>
      <w:sz w:val="24"/>
      <w:szCs w:val="24"/>
      <w:lang w:val="uk-UA"/>
    </w:rPr>
  </w:style>
  <w:style w:type="paragraph" w:customStyle="1" w:styleId="affd">
    <w:name w:val="Содержание"/>
    <w:basedOn w:val="1"/>
    <w:qFormat/>
    <w:rsid w:val="00967778"/>
    <w:pPr>
      <w:numPr>
        <w:numId w:val="0"/>
      </w:numPr>
      <w:autoSpaceDE/>
      <w:autoSpaceDN/>
      <w:spacing w:after="120" w:line="240" w:lineRule="auto"/>
      <w:outlineLvl w:val="9"/>
    </w:pPr>
    <w:rPr>
      <w:rFonts w:eastAsiaTheme="majorEastAsia" w:cstheme="majorBidi"/>
      <w:color w:val="000000" w:themeColor="text1"/>
      <w:kern w:val="0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1">
    <w:name w:val="Normal"/>
    <w:qFormat/>
    <w:rsid w:val="00150872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1"/>
    <w:next w:val="a1"/>
    <w:qFormat/>
    <w:rsid w:val="0096777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1">
    <w:name w:val="heading 2"/>
    <w:aliases w:val="Знак,Знак Знак Знак"/>
    <w:basedOn w:val="a1"/>
    <w:next w:val="a1"/>
    <w:qFormat/>
    <w:rsid w:val="00967778"/>
    <w:pPr>
      <w:keepNext/>
      <w:keepLines/>
      <w:numPr>
        <w:ilvl w:val="1"/>
        <w:numId w:val="1"/>
      </w:numPr>
      <w:autoSpaceDE w:val="0"/>
      <w:autoSpaceDN w:val="0"/>
      <w:spacing w:before="240" w:after="240"/>
      <w:ind w:left="709" w:firstLine="0"/>
      <w:jc w:val="left"/>
      <w:outlineLvl w:val="1"/>
    </w:pPr>
    <w:rPr>
      <w:szCs w:val="32"/>
    </w:rPr>
  </w:style>
  <w:style w:type="paragraph" w:styleId="3">
    <w:name w:val="heading 3"/>
    <w:basedOn w:val="a1"/>
    <w:next w:val="a1"/>
    <w:qFormat/>
    <w:rsid w:val="00690D09"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09"/>
      <w:jc w:val="left"/>
      <w:outlineLvl w:val="2"/>
    </w:pPr>
    <w:rPr>
      <w:rFonts w:cs="Arial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uiPriority w:val="9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uiPriority w:val="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1">
    <w:name w:val="toc 1"/>
    <w:basedOn w:val="a1"/>
    <w:next w:val="a1"/>
    <w:autoRedefine/>
    <w:uiPriority w:val="39"/>
    <w:rsid w:val="00967778"/>
    <w:pPr>
      <w:tabs>
        <w:tab w:val="left" w:pos="426"/>
        <w:tab w:val="right" w:leader="dot" w:pos="10206"/>
      </w:tabs>
      <w:spacing w:before="120" w:after="120"/>
      <w:ind w:firstLine="142"/>
      <w:jc w:val="left"/>
    </w:pPr>
    <w:rPr>
      <w:b/>
      <w:bCs/>
      <w:caps/>
      <w:noProof/>
      <w:szCs w:val="28"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rsid w:val="00967778"/>
    <w:pPr>
      <w:tabs>
        <w:tab w:val="left" w:pos="709"/>
        <w:tab w:val="left" w:pos="993"/>
        <w:tab w:val="right" w:leader="dot" w:pos="10206"/>
      </w:tabs>
      <w:ind w:firstLine="425"/>
      <w:jc w:val="left"/>
    </w:pPr>
    <w:rPr>
      <w:rFonts w:eastAsiaTheme="majorEastAsia"/>
      <w:noProof/>
      <w:lang w:val="ru-RU"/>
    </w:rPr>
  </w:style>
  <w:style w:type="paragraph" w:styleId="30">
    <w:name w:val="toc 3"/>
    <w:basedOn w:val="a1"/>
    <w:next w:val="a1"/>
    <w:autoRedefine/>
    <w:uiPriority w:val="39"/>
    <w:rsid w:val="00967778"/>
    <w:pPr>
      <w:tabs>
        <w:tab w:val="left" w:pos="1560"/>
        <w:tab w:val="right" w:leader="dot" w:pos="10195"/>
      </w:tabs>
      <w:ind w:firstLine="851"/>
      <w:jc w:val="left"/>
    </w:pPr>
    <w:rPr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header"/>
    <w:basedOn w:val="a1"/>
    <w:link w:val="ad"/>
    <w:uiPriority w:val="99"/>
    <w:pPr>
      <w:tabs>
        <w:tab w:val="center" w:pos="4153"/>
        <w:tab w:val="right" w:pos="8306"/>
      </w:tabs>
    </w:pPr>
  </w:style>
  <w:style w:type="paragraph" w:styleId="ae">
    <w:name w:val="footer"/>
    <w:basedOn w:val="a1"/>
    <w:link w:val="af"/>
    <w:pPr>
      <w:tabs>
        <w:tab w:val="center" w:pos="4153"/>
        <w:tab w:val="right" w:pos="8306"/>
      </w:tabs>
    </w:pPr>
    <w:rPr>
      <w:lang w:eastAsia="x-none"/>
    </w:r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lang w:val="ru-RU"/>
    </w:rPr>
  </w:style>
  <w:style w:type="paragraph" w:styleId="af2">
    <w:name w:val="Body Text Indent"/>
    <w:basedOn w:val="a1"/>
    <w:link w:val="af3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1">
    <w:name w:val="Body Text Indent 3"/>
    <w:basedOn w:val="a1"/>
    <w:pPr>
      <w:ind w:firstLine="708"/>
    </w:pPr>
    <w:rPr>
      <w:lang w:val="ru-RU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6">
    <w:name w:val="TOC Heading"/>
    <w:basedOn w:val="1"/>
    <w:next w:val="a1"/>
    <w:uiPriority w:val="39"/>
    <w:qFormat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7">
    <w:name w:val="FollowedHyperlink"/>
    <w:unhideWhenUsed/>
    <w:rPr>
      <w:color w:val="800080"/>
      <w:u w:val="single"/>
    </w:rPr>
  </w:style>
  <w:style w:type="paragraph" w:customStyle="1" w:styleId="af8">
    <w:name w:val="Додаток"/>
    <w:basedOn w:val="a8"/>
    <w:rPr>
      <w:caps w:val="0"/>
    </w:rPr>
  </w:style>
  <w:style w:type="paragraph" w:customStyle="1" w:styleId="af9">
    <w:name w:val="Назва додатку"/>
    <w:basedOn w:val="af8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4">
    <w:name w:val="Основной текст с от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a">
    <w:name w:val="Подпись к таблице"/>
    <w:basedOn w:val="afb"/>
    <w:rsid w:val="00FC4E1E"/>
    <w:rPr>
      <w:sz w:val="24"/>
    </w:rPr>
  </w:style>
  <w:style w:type="paragraph" w:styleId="afb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b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c">
    <w:name w:val="Подпись таблицы"/>
    <w:basedOn w:val="a1"/>
    <w:rsid w:val="00445F7F"/>
    <w:pPr>
      <w:spacing w:before="240" w:after="240"/>
    </w:pPr>
  </w:style>
  <w:style w:type="paragraph" w:customStyle="1" w:styleId="afd">
    <w:name w:val="Текст таблицы"/>
    <w:basedOn w:val="a1"/>
    <w:rsid w:val="00445F7F"/>
    <w:pPr>
      <w:ind w:firstLine="0"/>
      <w:jc w:val="center"/>
    </w:pPr>
  </w:style>
  <w:style w:type="paragraph" w:customStyle="1" w:styleId="afe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2">
    <w:name w:val="Таблиця 1"/>
    <w:basedOn w:val="afb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f">
    <w:name w:val="List Paragraph"/>
    <w:basedOn w:val="a1"/>
    <w:uiPriority w:val="34"/>
    <w:qFormat/>
    <w:rsid w:val="00445F7F"/>
    <w:pPr>
      <w:ind w:left="720"/>
    </w:pPr>
  </w:style>
  <w:style w:type="character" w:styleId="aff0">
    <w:name w:val="Strong"/>
    <w:qFormat/>
    <w:rsid w:val="00445F7F"/>
    <w:rPr>
      <w:b/>
      <w:bCs/>
    </w:rPr>
  </w:style>
  <w:style w:type="table" w:styleId="aff1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2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5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3">
    <w:name w:val="таблица"/>
    <w:basedOn w:val="afb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4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5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6">
    <w:name w:val="Body Text"/>
    <w:basedOn w:val="a1"/>
    <w:link w:val="aff7"/>
    <w:rsid w:val="00445F7F"/>
    <w:pPr>
      <w:spacing w:after="120"/>
    </w:pPr>
    <w:rPr>
      <w:lang w:eastAsia="x-none"/>
    </w:rPr>
  </w:style>
  <w:style w:type="character" w:customStyle="1" w:styleId="aff7">
    <w:name w:val="Основной текст Знак"/>
    <w:link w:val="aff6"/>
    <w:rsid w:val="00445F7F"/>
    <w:rPr>
      <w:sz w:val="24"/>
      <w:szCs w:val="24"/>
      <w:lang w:val="uk-UA"/>
    </w:rPr>
  </w:style>
  <w:style w:type="paragraph" w:customStyle="1" w:styleId="13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f">
    <w:name w:val="Нижний колонтитул Знак"/>
    <w:link w:val="ae"/>
    <w:rsid w:val="00AF6EA9"/>
    <w:rPr>
      <w:sz w:val="24"/>
      <w:szCs w:val="24"/>
      <w:lang w:val="uk-UA"/>
    </w:rPr>
  </w:style>
  <w:style w:type="character" w:customStyle="1" w:styleId="af3">
    <w:name w:val="Основной текст с отступом Знак"/>
    <w:link w:val="af2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4">
    <w:name w:val="Сетка таблицы1"/>
    <w:basedOn w:val="a3"/>
    <w:next w:val="aff1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Balloon Text"/>
    <w:basedOn w:val="a1"/>
    <w:link w:val="aff9"/>
    <w:uiPriority w:val="99"/>
    <w:semiHidden/>
    <w:unhideWhenUsed/>
    <w:rsid w:val="00AF25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AF257D"/>
    <w:rPr>
      <w:rFonts w:ascii="Tahoma" w:hAnsi="Tahoma" w:cs="Tahoma"/>
      <w:sz w:val="16"/>
      <w:szCs w:val="16"/>
      <w:lang w:val="uk-UA"/>
    </w:rPr>
  </w:style>
  <w:style w:type="character" w:customStyle="1" w:styleId="shorttext">
    <w:name w:val="short_text"/>
    <w:basedOn w:val="a2"/>
    <w:rsid w:val="00E35409"/>
  </w:style>
  <w:style w:type="paragraph" w:styleId="affa">
    <w:name w:val="endnote text"/>
    <w:basedOn w:val="a1"/>
    <w:link w:val="affb"/>
    <w:uiPriority w:val="99"/>
    <w:semiHidden/>
    <w:unhideWhenUsed/>
    <w:rsid w:val="003F3130"/>
    <w:pPr>
      <w:spacing w:line="240" w:lineRule="auto"/>
    </w:pPr>
    <w:rPr>
      <w:sz w:val="20"/>
      <w:szCs w:val="20"/>
    </w:rPr>
  </w:style>
  <w:style w:type="character" w:customStyle="1" w:styleId="affb">
    <w:name w:val="Текст концевой сноски Знак"/>
    <w:basedOn w:val="a2"/>
    <w:link w:val="affa"/>
    <w:uiPriority w:val="99"/>
    <w:semiHidden/>
    <w:rsid w:val="003F3130"/>
    <w:rPr>
      <w:lang w:val="uk-UA"/>
    </w:rPr>
  </w:style>
  <w:style w:type="character" w:styleId="affc">
    <w:name w:val="endnote reference"/>
    <w:basedOn w:val="a2"/>
    <w:uiPriority w:val="99"/>
    <w:semiHidden/>
    <w:unhideWhenUsed/>
    <w:rsid w:val="003F3130"/>
    <w:rPr>
      <w:vertAlign w:val="superscript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ff"/>
    <w:uiPriority w:val="99"/>
    <w:rsid w:val="00EA0D07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character" w:customStyle="1" w:styleId="wikidata-snak">
    <w:name w:val="wikidata-snak"/>
    <w:basedOn w:val="a2"/>
    <w:rsid w:val="00636F37"/>
  </w:style>
  <w:style w:type="character" w:customStyle="1" w:styleId="longtext">
    <w:name w:val="long_text"/>
    <w:rsid w:val="00B81BA8"/>
  </w:style>
  <w:style w:type="character" w:customStyle="1" w:styleId="atn">
    <w:name w:val="atn"/>
    <w:rsid w:val="00B81BA8"/>
  </w:style>
  <w:style w:type="paragraph" w:customStyle="1" w:styleId="25">
    <w:name w:val="2 Текст_звичайний"/>
    <w:basedOn w:val="a1"/>
    <w:link w:val="26"/>
    <w:qFormat/>
    <w:rsid w:val="00C439CE"/>
    <w:pPr>
      <w:autoSpaceDE w:val="0"/>
      <w:autoSpaceDN w:val="0"/>
    </w:pPr>
    <w:rPr>
      <w:lang w:eastAsia="en-US"/>
    </w:rPr>
  </w:style>
  <w:style w:type="character" w:customStyle="1" w:styleId="26">
    <w:name w:val="2 Текст_звичайний Знак"/>
    <w:link w:val="25"/>
    <w:rsid w:val="00C439CE"/>
    <w:rPr>
      <w:sz w:val="28"/>
      <w:szCs w:val="24"/>
      <w:lang w:val="uk-UA" w:eastAsia="en-US"/>
    </w:rPr>
  </w:style>
  <w:style w:type="paragraph" w:customStyle="1" w:styleId="10">
    <w:name w:val="Список1"/>
    <w:link w:val="Char"/>
    <w:qFormat/>
    <w:rsid w:val="00C439CE"/>
    <w:pPr>
      <w:numPr>
        <w:numId w:val="19"/>
      </w:numPr>
      <w:spacing w:line="360" w:lineRule="auto"/>
      <w:ind w:left="714" w:hanging="357"/>
      <w:jc w:val="both"/>
    </w:pPr>
    <w:rPr>
      <w:sz w:val="28"/>
      <w:szCs w:val="32"/>
      <w:lang w:val="uk-UA" w:eastAsia="en-US"/>
    </w:rPr>
  </w:style>
  <w:style w:type="character" w:customStyle="1" w:styleId="Char">
    <w:name w:val="Список Char"/>
    <w:basedOn w:val="a2"/>
    <w:link w:val="10"/>
    <w:rsid w:val="00C439CE"/>
    <w:rPr>
      <w:sz w:val="28"/>
      <w:szCs w:val="32"/>
      <w:lang w:val="uk-UA" w:eastAsia="en-US"/>
    </w:rPr>
  </w:style>
  <w:style w:type="character" w:customStyle="1" w:styleId="ad">
    <w:name w:val="Верхний колонтитул Знак"/>
    <w:basedOn w:val="a2"/>
    <w:link w:val="ac"/>
    <w:uiPriority w:val="99"/>
    <w:rsid w:val="004957FF"/>
    <w:rPr>
      <w:sz w:val="24"/>
      <w:szCs w:val="24"/>
      <w:lang w:val="uk-UA"/>
    </w:rPr>
  </w:style>
  <w:style w:type="paragraph" w:customStyle="1" w:styleId="affd">
    <w:name w:val="Содержание"/>
    <w:basedOn w:val="1"/>
    <w:qFormat/>
    <w:rsid w:val="00967778"/>
    <w:pPr>
      <w:numPr>
        <w:numId w:val="0"/>
      </w:numPr>
      <w:autoSpaceDE/>
      <w:autoSpaceDN/>
      <w:spacing w:after="120" w:line="240" w:lineRule="auto"/>
      <w:outlineLvl w:val="9"/>
    </w:pPr>
    <w:rPr>
      <w:rFonts w:eastAsiaTheme="majorEastAsia" w:cstheme="majorBidi"/>
      <w:color w:val="000000" w:themeColor="text1"/>
      <w:kern w:val="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8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7;&#1030;&#1057;-71\&#1055;&#1047;_template%202011__v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52C98-346F-49D0-8EF0-D33A3B6A7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ПЗ_template 2011__v2.dot</Template>
  <TotalTime>157</TotalTime>
  <Pages>14</Pages>
  <Words>1493</Words>
  <Characters>8512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SPecialiST RePack</Company>
  <LinksUpToDate>false</LinksUpToDate>
  <CharactersWithSpaces>9986</CharactersWithSpaces>
  <SharedDoc>false</SharedDoc>
  <HLinks>
    <vt:vector size="360" baseType="variant">
      <vt:variant>
        <vt:i4>1966131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_Toc413842022</vt:lpwstr>
      </vt:variant>
      <vt:variant>
        <vt:i4>1966131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_Toc413842021</vt:lpwstr>
      </vt:variant>
      <vt:variant>
        <vt:i4>1966131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_Toc413842020</vt:lpwstr>
      </vt:variant>
      <vt:variant>
        <vt:i4>1900595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_Toc413842019</vt:lpwstr>
      </vt:variant>
      <vt:variant>
        <vt:i4>1900595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_Toc413842018</vt:lpwstr>
      </vt:variant>
      <vt:variant>
        <vt:i4>1900595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_Toc413842017</vt:lpwstr>
      </vt:variant>
      <vt:variant>
        <vt:i4>1900595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_Toc413842016</vt:lpwstr>
      </vt:variant>
      <vt:variant>
        <vt:i4>1900595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_Toc413842015</vt:lpwstr>
      </vt:variant>
      <vt:variant>
        <vt:i4>1900595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_Toc413842014</vt:lpwstr>
      </vt:variant>
      <vt:variant>
        <vt:i4>1900595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_Toc413842013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_Toc413842012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_Toc413842011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_Toc413842010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_Toc413842009</vt:lpwstr>
      </vt:variant>
      <vt:variant>
        <vt:i4>1835059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_Toc413842008</vt:lpwstr>
      </vt:variant>
      <vt:variant>
        <vt:i4>1835059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_Toc413842007</vt:lpwstr>
      </vt:variant>
      <vt:variant>
        <vt:i4>1835059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_Toc413842006</vt:lpwstr>
      </vt:variant>
      <vt:variant>
        <vt:i4>1835059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_Toc413842005</vt:lpwstr>
      </vt:variant>
      <vt:variant>
        <vt:i4>1835059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_Toc413842004</vt:lpwstr>
      </vt:variant>
      <vt:variant>
        <vt:i4>1835059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_Toc413842003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_Toc413842002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_Toc413842001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_Toc413842000</vt:lpwstr>
      </vt:variant>
      <vt:variant>
        <vt:i4>1441850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_Toc413841999</vt:lpwstr>
      </vt:variant>
      <vt:variant>
        <vt:i4>1441850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_Toc413841998</vt:lpwstr>
      </vt:variant>
      <vt:variant>
        <vt:i4>1441850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_Toc413841997</vt:lpwstr>
      </vt:variant>
      <vt:variant>
        <vt:i4>1441850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_Toc413841996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_Toc413841995</vt:lpwstr>
      </vt:variant>
      <vt:variant>
        <vt:i4>1441850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_Toc413841994</vt:lpwstr>
      </vt:variant>
      <vt:variant>
        <vt:i4>1441850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_Toc413841993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_Toc413841992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_Toc413841991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_Toc413841990</vt:lpwstr>
      </vt:variant>
      <vt:variant>
        <vt:i4>1507386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_Toc413841989</vt:lpwstr>
      </vt:variant>
      <vt:variant>
        <vt:i4>1507386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_Toc413841988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_Toc413841987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_Toc413841986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_Toc413841985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_Toc413841984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_Toc413841983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_Toc413841982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_Toc413841981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_Toc413841980</vt:lpwstr>
      </vt:variant>
      <vt:variant>
        <vt:i4>1572922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_Toc413841979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_Toc413841978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_Toc413841977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_Toc413841976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_Toc413841975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_Toc413841974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_Toc413841973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_Toc413841972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_Toc413841971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_Toc413841970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_Toc413841969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_Toc413841968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_Toc413841967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_Toc413841966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_Toc413841965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_Toc413841964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_Toc413841963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creator>Maya</dc:creator>
  <cp:lastModifiedBy>Олександр Зарічковий</cp:lastModifiedBy>
  <cp:revision>23</cp:revision>
  <cp:lastPrinted>2006-07-19T08:10:00Z</cp:lastPrinted>
  <dcterms:created xsi:type="dcterms:W3CDTF">2016-11-06T17:01:00Z</dcterms:created>
  <dcterms:modified xsi:type="dcterms:W3CDTF">2016-11-09T12:42:00Z</dcterms:modified>
</cp:coreProperties>
</file>